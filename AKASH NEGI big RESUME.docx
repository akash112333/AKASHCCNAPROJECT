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59895315"/>
        <w:docPartObj>
          <w:docPartGallery w:val="Cover Pages"/>
          <w:docPartUnique/>
        </w:docPartObj>
      </w:sdtPr>
      <w:sdtEndPr>
        <w:rPr>
          <w:rFonts w:ascii="Verdana" w:hAnsi="Verdana" w:cs="CIDFont+F3"/>
          <w:sz w:val="20"/>
          <w:szCs w:val="20"/>
          <w:lang w:val="en-IN" w:bidi="he-IL"/>
        </w:rPr>
      </w:sdtEndPr>
      <w:sdtContent>
        <w:p w14:paraId="18F9D90C" w14:textId="44E98BE2" w:rsidR="00F64E6A" w:rsidRDefault="00F64E6A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4086B77" wp14:editId="120F80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50CDF6" w14:textId="4C074B5E" w:rsidR="00BD1635" w:rsidRDefault="00BD163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086B77" id="Group 3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mdxCTmgkAACD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" fillcolor="#1f497d [3215]" stroked="f" strokeweight=".8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" adj="18883" fillcolor="#4f81bd [3204]" stroked="f" strokeweight=".8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50CDF6" w14:textId="4C074B5E" w:rsidR="00BD1635" w:rsidRDefault="00BD163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7/24/2018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BC11E0" wp14:editId="0506B1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94799" w14:textId="147578B2" w:rsidR="00BD1635" w:rsidRPr="00F64E6A" w:rsidRDefault="00BD1635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AKASH NEGI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BC11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6E94799" w14:textId="147578B2" w:rsidR="00BD1635" w:rsidRPr="00F64E6A" w:rsidRDefault="00BD1635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>AKASH NEGI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C1BCFE" wp14:editId="5F7C54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E088D5" w14:textId="049853E8" w:rsidR="00BD1635" w:rsidRDefault="00BD163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Curriculum vitae</w:t>
                                    </w:r>
                                  </w:sdtContent>
                                </w:sdt>
                              </w:p>
                              <w:p w14:paraId="0F380AFA" w14:textId="6F360E66" w:rsidR="00BD1635" w:rsidRDefault="00BD16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MCA(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Masters Of </w:t>
                                </w:r>
                              </w:p>
                              <w:p w14:paraId="51EE2C65" w14:textId="1264CA0E" w:rsidR="00BD1635" w:rsidRDefault="00BD16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Computer Applications)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1BCFE" id="Text Box 34" o:spid="_x0000_s1056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7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DxfC7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45E088D5" w14:textId="049853E8" w:rsidR="00BD1635" w:rsidRDefault="00BD163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Curriculum vitae</w:t>
                              </w:r>
                            </w:sdtContent>
                          </w:sdt>
                        </w:p>
                        <w:p w14:paraId="0F380AFA" w14:textId="6F360E66" w:rsidR="00BD1635" w:rsidRDefault="00BD16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MCA(</w:t>
                          </w:r>
                          <w:proofErr w:type="gram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Masters Of </w:t>
                          </w:r>
                        </w:p>
                        <w:p w14:paraId="51EE2C65" w14:textId="1264CA0E" w:rsidR="00BD1635" w:rsidRDefault="00BD16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Computer Applications)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4DBFFC" w14:textId="3FC6B3B9" w:rsidR="00F64E6A" w:rsidRDefault="00F64E6A">
          <w:pPr>
            <w:rPr>
              <w:rFonts w:ascii="Verdana" w:hAnsi="Verdana" w:cs="CIDFont+F3"/>
              <w:sz w:val="20"/>
              <w:szCs w:val="20"/>
              <w:lang w:val="en-IN" w:bidi="he-IL"/>
            </w:rPr>
          </w:pPr>
          <w:r>
            <w:rPr>
              <w:rFonts w:ascii="Verdana" w:hAnsi="Verdana" w:cs="CIDFont+F3"/>
              <w:sz w:val="20"/>
              <w:szCs w:val="20"/>
              <w:lang w:val="en-IN" w:bidi="he-IL"/>
            </w:rPr>
            <w:br w:type="page"/>
          </w:r>
        </w:p>
      </w:sdtContent>
    </w:sdt>
    <w:p w14:paraId="3C2309F2" w14:textId="77777777" w:rsidR="00A73ABE" w:rsidRDefault="00A73ABE" w:rsidP="00841688"/>
    <w:p w14:paraId="411C4222" w14:textId="77777777" w:rsidR="00A73ABE" w:rsidRDefault="00A73ABE"/>
    <w:tbl>
      <w:tblPr>
        <w:tblW w:w="5269" w:type="pct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5670"/>
        <w:gridCol w:w="5408"/>
      </w:tblGrid>
      <w:tr w:rsidR="002C2CDD" w:rsidRPr="00906BEE" w14:paraId="74238CF1" w14:textId="77777777" w:rsidTr="00181D7A">
        <w:tc>
          <w:tcPr>
            <w:tcW w:w="5670" w:type="dxa"/>
            <w:tcMar>
              <w:top w:w="504" w:type="dxa"/>
              <w:right w:w="720" w:type="dxa"/>
            </w:tcMar>
          </w:tcPr>
          <w:p w14:paraId="53ADB6E1" w14:textId="48784F43" w:rsidR="00A73ABE" w:rsidRPr="00F45143" w:rsidRDefault="00A73ABE" w:rsidP="00F45143">
            <w:pPr>
              <w:pStyle w:val="Initials"/>
              <w:tabs>
                <w:tab w:val="right" w:pos="4590"/>
              </w:tabs>
              <w:ind w:left="0"/>
              <w:jc w:val="left"/>
              <w:rPr>
                <w:noProof/>
                <w:color w:val="7F7F7F" w:themeColor="text1" w:themeTint="80"/>
              </w:rPr>
            </w:pPr>
            <w:bookmarkStart w:id="0" w:name="_GoBack"/>
            <w:bookmarkEnd w:id="0"/>
            <w:r>
              <w:rPr>
                <w:noProof/>
              </w:rPr>
              <w:t xml:space="preserve">  </w:t>
            </w:r>
            <w:r w:rsidR="00F45143">
              <w:rPr>
                <w:noProof/>
              </w:rPr>
              <w:tab/>
            </w:r>
          </w:p>
          <w:p w14:paraId="45A74F98" w14:textId="27FC410B" w:rsidR="00523479" w:rsidRPr="00906BEE" w:rsidRDefault="00E02DCD" w:rsidP="009C7576">
            <w:pPr>
              <w:pStyle w:val="Initials"/>
              <w:ind w:left="0"/>
              <w:jc w:val="left"/>
            </w:pPr>
            <w:r w:rsidRPr="00906BEE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4C89E93" wp14:editId="7ABA29E5">
                      <wp:simplePos x="0" y="0"/>
                      <wp:positionH relativeFrom="column">
                        <wp:posOffset>-57150</wp:posOffset>
                      </wp:positionH>
                      <wp:positionV relativeFrom="page">
                        <wp:posOffset>-376555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A061626" id="Group 1" o:spid="_x0000_s1026" alt="Title: Header graphics" style="position:absolute;margin-left:-4.5pt;margin-top:-29.6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" fillcolor="#4f81bd [3204]" stroked="f" strokeweight=".85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" adj="626" fillcolor="#4f81bd [3204]" stroked="f" strokeweight=".85pt"/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" fillcolor="white [3212]" stroked="f" strokeweight=".85pt"/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3EA553C2" w14:textId="7E17EA60" w:rsidR="00A50939" w:rsidRPr="00906BEE" w:rsidRDefault="00D558E1" w:rsidP="007569C1">
            <w:pPr>
              <w:pStyle w:val="Heading3"/>
            </w:pPr>
            <w:r>
              <w:t>objective</w:t>
            </w:r>
            <w:r w:rsidR="00E435B8">
              <w:t>:</w:t>
            </w:r>
          </w:p>
          <w:p w14:paraId="785B9DEF" w14:textId="341585F3" w:rsidR="00E435B8" w:rsidRDefault="00E435B8" w:rsidP="00310A22">
            <w:p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</w:pPr>
            <w:r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  <w:t xml:space="preserve">Results-Driven </w:t>
            </w:r>
            <w:r w:rsidRPr="00400944">
              <w:rPr>
                <w:rFonts w:ascii="TimesNewRomanPS-BoldMT" w:hAnsi="TimesNewRomanPS-BoldMT" w:cs="TimesNewRomanPS-BoldMT"/>
                <w:b/>
                <w:bCs/>
                <w:color w:val="1F497D" w:themeColor="text2"/>
                <w:sz w:val="17"/>
                <w:szCs w:val="17"/>
                <w:lang w:val="en-IN" w:bidi="hi-IN"/>
              </w:rPr>
              <w:t xml:space="preserve">Information Technology Professional </w:t>
            </w:r>
            <w:r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  <w:t>with Versatile and Cross-Platform Experience in Systems/Network</w:t>
            </w:r>
          </w:p>
          <w:p w14:paraId="6DC6C3FF" w14:textId="77777777" w:rsidR="00E435B8" w:rsidRDefault="00E435B8" w:rsidP="00310A22">
            <w:p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</w:pPr>
            <w:r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  <w:t>Architecture, Implementation, Integration, Security, And Administration in Local and Remote Environments for Diverse</w:t>
            </w:r>
          </w:p>
          <w:p w14:paraId="01CF23F7" w14:textId="6CD02426" w:rsidR="00E435B8" w:rsidRDefault="00E435B8" w:rsidP="00310A22">
            <w:p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</w:pPr>
            <w:r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  <w:t xml:space="preserve">Clients. Abreast with Latest Technologies and A Self-Learner with Creative, Conceptual, Analytical, Problem Solving and great communication skills. Involved in Application Support Teams in Administration, Installation, Client/Server </w:t>
            </w:r>
            <w:r w:rsidR="005427D5"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  <w:t>Hardware, Software</w:t>
            </w:r>
            <w:r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  <w:t xml:space="preserve"> Peripherals and Network Systems for Microsoft Operating Systems. Proven Successful in Delivering Multi-</w:t>
            </w:r>
          </w:p>
          <w:p w14:paraId="5DC9F816" w14:textId="44AD7E02" w:rsidR="002C2CDD" w:rsidRPr="00906BEE" w:rsidRDefault="00E435B8" w:rsidP="00310A22">
            <w:r>
              <w:rPr>
                <w:rFonts w:ascii="TimesNewRomanPSMT" w:hAnsi="TimesNewRomanPSMT" w:cs="TimesNewRomanPSMT"/>
                <w:sz w:val="17"/>
                <w:szCs w:val="17"/>
                <w:lang w:val="en-IN" w:bidi="hi-IN"/>
              </w:rPr>
              <w:t>Platform Design of Internet and Client/Server/Database Related Applications.</w:t>
            </w:r>
          </w:p>
          <w:p w14:paraId="659F0906" w14:textId="4CC0D126" w:rsidR="00ED3D50" w:rsidRPr="00F45E7D" w:rsidRDefault="001F4262" w:rsidP="00F45E7D">
            <w:pPr>
              <w:pStyle w:val="Heading3"/>
            </w:pPr>
            <w:r>
              <w:t>experience:</w:t>
            </w:r>
          </w:p>
          <w:p w14:paraId="79FC6350" w14:textId="2D2B85A2" w:rsidR="001F4262" w:rsidRDefault="00AB2F46" w:rsidP="001F426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Currently a new fresher looking for a job </w:t>
            </w:r>
          </w:p>
          <w:p w14:paraId="79B26BC5" w14:textId="71D3CE62" w:rsidR="00AB2F46" w:rsidRDefault="00AB2F46" w:rsidP="001F426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Can work full time </w:t>
            </w:r>
          </w:p>
          <w:p w14:paraId="0C72BA24" w14:textId="77777777" w:rsidR="00570177" w:rsidRDefault="00570177" w:rsidP="001F426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Love to give my education a platform to implement my knowledge</w:t>
            </w:r>
          </w:p>
          <w:p w14:paraId="43A6451E" w14:textId="77777777" w:rsidR="00570177" w:rsidRDefault="00570177" w:rsidP="001F426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I believe in experiencing new things  and will work hard to do the project in the given time</w:t>
            </w:r>
          </w:p>
          <w:p w14:paraId="33FCC461" w14:textId="77777777" w:rsidR="00570177" w:rsidRDefault="00570177" w:rsidP="001F426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I am easily adaptable</w:t>
            </w:r>
          </w:p>
          <w:p w14:paraId="65A18906" w14:textId="29BF8923" w:rsidR="00570177" w:rsidRPr="00310A22" w:rsidRDefault="00570177" w:rsidP="001F426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 </w:t>
            </w:r>
          </w:p>
          <w:p w14:paraId="20FC9A78" w14:textId="20F5BEAA" w:rsidR="002E222D" w:rsidRPr="00906BEE" w:rsidRDefault="002E222D" w:rsidP="001F4262"/>
        </w:tc>
        <w:tc>
          <w:tcPr>
            <w:tcW w:w="540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99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407"/>
            </w:tblGrid>
            <w:tr w:rsidR="00C612DA" w:rsidRPr="00906BEE" w14:paraId="44B1FFF2" w14:textId="77777777" w:rsidTr="00E46C1E">
              <w:trPr>
                <w:trHeight w:hRule="exact" w:val="1349"/>
              </w:trPr>
              <w:tc>
                <w:tcPr>
                  <w:tcW w:w="6731" w:type="dxa"/>
                  <w:vAlign w:val="center"/>
                </w:tcPr>
                <w:p w14:paraId="15BEBF45" w14:textId="2288C887" w:rsidR="00C612DA" w:rsidRPr="00F45143" w:rsidRDefault="00BD1635" w:rsidP="00181D7A">
                  <w:pPr>
                    <w:pStyle w:val="Heading1"/>
                    <w:jc w:val="center"/>
                    <w:outlineLvl w:val="0"/>
                    <w:rPr>
                      <w:color w:val="EEECE1" w:themeColor="background2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20CCF40CB2BE4FEAA4E5F2B111736E2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783032">
                        <w:t>mca</w:t>
                      </w:r>
                      <w:r w:rsidR="00F45143">
                        <w:t xml:space="preserve">   </w:t>
                      </w:r>
                    </w:sdtContent>
                  </w:sdt>
                </w:p>
                <w:p w14:paraId="51BC6D18" w14:textId="44866B88" w:rsidR="00906BEE" w:rsidRPr="00906BEE" w:rsidRDefault="00BD1635" w:rsidP="00783032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03B7B02FE38F4DAB9BBCD119AA36414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5B3BCC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C339203A29E4C8495C1B7DF617DA62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F62DFB">
                        <w:t xml:space="preserve">/ </w:t>
                      </w:r>
                      <w:r w:rsidR="00E435B8">
                        <w:t xml:space="preserve">mobile: </w:t>
                      </w:r>
                      <w:r w:rsidR="00290D47">
                        <w:t>8218949395</w:t>
                      </w:r>
                      <w:r w:rsidR="00E435B8">
                        <w:br/>
                      </w:r>
                      <w:r w:rsidR="00290D47">
                        <w:t xml:space="preserve">EMAIL </w:t>
                      </w:r>
                      <w:r w:rsidR="00783032">
                        <w:t>akashnegi2333@gmail.com</w:t>
                      </w:r>
                    </w:sdtContent>
                  </w:sdt>
                </w:p>
              </w:tc>
            </w:tr>
          </w:tbl>
          <w:p w14:paraId="031882AF" w14:textId="7CAFCE7E" w:rsidR="00181D7A" w:rsidRPr="00181D7A" w:rsidRDefault="001F4262" w:rsidP="00570177">
            <w:pPr>
              <w:pStyle w:val="Heading3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t>skills:</w:t>
            </w:r>
          </w:p>
          <w:p w14:paraId="45539B7B" w14:textId="5FA047B0" w:rsidR="00181D7A" w:rsidRDefault="00181D7A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</w:p>
          <w:p w14:paraId="22EB2107" w14:textId="67B79515" w:rsidR="00290D47" w:rsidRDefault="00290D47" w:rsidP="00181D7A">
            <w:pPr>
              <w:rPr>
                <w:rFonts w:ascii="Verdana" w:eastAsia="Wingdings-Regular" w:hAnsi="Verdana" w:cs="Verdana"/>
                <w:color w:val="1F497D" w:themeColor="text2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b/>
                <w:bCs/>
                <w:color w:val="1F497D" w:themeColor="text2"/>
                <w:sz w:val="18"/>
                <w:szCs w:val="18"/>
                <w:lang w:val="en-IN" w:bidi="hi-IN"/>
              </w:rPr>
              <w:t>HARDWARE , SOFTWARE , NETWORKING , OPERATING SYSTEM</w:t>
            </w:r>
            <w:r w:rsidRPr="00400944">
              <w:rPr>
                <w:rFonts w:ascii="Verdana" w:eastAsia="Wingdings-Regular" w:hAnsi="Verdana" w:cs="Verdana"/>
                <w:color w:val="1F497D" w:themeColor="text2"/>
                <w:sz w:val="18"/>
                <w:szCs w:val="18"/>
                <w:lang w:val="en-IN" w:bidi="hi-IN"/>
              </w:rPr>
              <w:t xml:space="preserve">    </w:t>
            </w:r>
          </w:p>
          <w:p w14:paraId="22013FEE" w14:textId="77777777" w:rsidR="00290D47" w:rsidRPr="00181D7A" w:rsidRDefault="00290D47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</w:p>
          <w:p w14:paraId="3380993F" w14:textId="02EABD14" w:rsidR="00181D7A" w:rsidRPr="00181D7A" w:rsidRDefault="00181D7A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 w:rsidRPr="00400944">
              <w:rPr>
                <w:rFonts w:ascii="Verdana" w:eastAsia="Wingdings-Regular" w:hAnsi="Verdana" w:cs="Verdana"/>
                <w:b/>
                <w:bCs/>
                <w:color w:val="1F497D" w:themeColor="text2"/>
                <w:sz w:val="18"/>
                <w:szCs w:val="18"/>
                <w:lang w:val="en-IN" w:bidi="hi-IN"/>
              </w:rPr>
              <w:t>MICROSOFT CERTIFIED SYSTEM ENGINEER</w:t>
            </w:r>
            <w:r w:rsidRPr="00400944">
              <w:rPr>
                <w:rFonts w:ascii="Verdana" w:eastAsia="Wingdings-Regular" w:hAnsi="Verdana" w:cs="Verdana"/>
                <w:color w:val="1F497D" w:themeColor="text2"/>
                <w:sz w:val="18"/>
                <w:szCs w:val="18"/>
                <w:lang w:val="en-IN" w:bidi="hi-IN"/>
              </w:rPr>
              <w:t xml:space="preserve">    </w:t>
            </w:r>
            <w:r w:rsidRPr="00181D7A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Windows Server 2012, Windows Server 2016</w:t>
            </w:r>
            <w:r w:rsidR="00570177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, Window Server 2019</w:t>
            </w:r>
          </w:p>
          <w:p w14:paraId="6783DE60" w14:textId="77777777" w:rsidR="00181D7A" w:rsidRPr="00181D7A" w:rsidRDefault="00181D7A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</w:p>
          <w:p w14:paraId="7FD022D1" w14:textId="77777777" w:rsidR="00290D47" w:rsidRDefault="00181D7A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 w:rsidRPr="00400944">
              <w:rPr>
                <w:rFonts w:ascii="Verdana" w:eastAsia="Wingdings-Regular" w:hAnsi="Verdana" w:cs="Verdana"/>
                <w:b/>
                <w:bCs/>
                <w:color w:val="1F497D" w:themeColor="text2"/>
                <w:sz w:val="18"/>
                <w:szCs w:val="18"/>
                <w:lang w:val="en-IN" w:bidi="hi-IN"/>
              </w:rPr>
              <w:t>CISCO CERTIFIED NETWORK ASSOCIATE</w:t>
            </w:r>
            <w:r w:rsidRPr="00AA7BF9">
              <w:rPr>
                <w:rFonts w:ascii="Verdana" w:eastAsia="Wingdings-Regular" w:hAnsi="Verdana" w:cs="Verdana"/>
                <w:color w:val="4F81BD" w:themeColor="accent1"/>
                <w:sz w:val="18"/>
                <w:szCs w:val="18"/>
                <w:lang w:val="en-IN" w:bidi="hi-IN"/>
              </w:rPr>
              <w:t xml:space="preserve">    </w:t>
            </w:r>
            <w:r w:rsidRPr="00181D7A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RIP, EIGRP, OSPF, ACL,</w:t>
            </w:r>
            <w:r w:rsidR="00570177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 NLB , Switching , VLAN , VTP</w:t>
            </w:r>
            <w:r w:rsidR="00290D47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 ,</w:t>
            </w:r>
            <w:r w:rsidR="00570177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 TELNET</w:t>
            </w:r>
            <w:r w:rsidR="00290D47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 </w:t>
            </w:r>
          </w:p>
          <w:p w14:paraId="48F6F692" w14:textId="1DEF2AF9" w:rsidR="00181D7A" w:rsidRPr="00181D7A" w:rsidRDefault="00290D47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STP</w:t>
            </w:r>
            <w:r w:rsidR="00570177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 </w:t>
            </w:r>
            <w:r w:rsidR="00181D7A" w:rsidRPr="00181D7A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 xml:space="preserve"> </w:t>
            </w:r>
            <w:proofErr w:type="spellStart"/>
            <w:r w:rsidR="00181D7A" w:rsidRPr="00181D7A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etc</w:t>
            </w:r>
            <w:proofErr w:type="spellEnd"/>
          </w:p>
          <w:p w14:paraId="455E15E2" w14:textId="77777777" w:rsidR="00181D7A" w:rsidRPr="00181D7A" w:rsidRDefault="00181D7A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</w:p>
          <w:p w14:paraId="09EB5A05" w14:textId="77777777" w:rsidR="00181D7A" w:rsidRPr="00181D7A" w:rsidRDefault="00181D7A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</w:p>
          <w:p w14:paraId="6781FDAD" w14:textId="774FE2E2" w:rsidR="002C2CDD" w:rsidRPr="00181D7A" w:rsidRDefault="00181D7A" w:rsidP="00181D7A">
            <w:pPr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  <w:r w:rsidRPr="00400944">
              <w:rPr>
                <w:rFonts w:ascii="Verdana" w:eastAsia="Wingdings-Regular" w:hAnsi="Verdana" w:cs="Verdana"/>
                <w:b/>
                <w:bCs/>
                <w:color w:val="1F497D" w:themeColor="text2"/>
                <w:sz w:val="18"/>
                <w:szCs w:val="18"/>
                <w:lang w:val="en-IN" w:bidi="hi-IN"/>
              </w:rPr>
              <w:t>PROGRAMMING LANGUAGES</w:t>
            </w:r>
            <w:r w:rsidRPr="00400944">
              <w:rPr>
                <w:rFonts w:ascii="Verdana" w:eastAsia="Wingdings-Regular" w:hAnsi="Verdana" w:cs="Verdana"/>
                <w:color w:val="1F497D" w:themeColor="text2"/>
                <w:sz w:val="18"/>
                <w:szCs w:val="18"/>
                <w:lang w:val="en-IN" w:bidi="hi-IN"/>
              </w:rPr>
              <w:t xml:space="preserve">    </w:t>
            </w:r>
            <w:r w:rsidRPr="00181D7A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HTML, C</w:t>
            </w:r>
            <w:r w:rsidR="00570177"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  <w:t>, C++, JAVA, PYTHON</w:t>
            </w:r>
          </w:p>
          <w:p w14:paraId="62F397CB" w14:textId="77777777" w:rsidR="00310A22" w:rsidRPr="00310A22" w:rsidRDefault="00310A22" w:rsidP="00310A2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Verdana" w:eastAsia="Wingdings-Regular" w:hAnsi="Verdana" w:cs="Verdana"/>
                <w:sz w:val="18"/>
                <w:szCs w:val="18"/>
                <w:lang w:val="en-IN" w:bidi="hi-IN"/>
              </w:rPr>
            </w:pPr>
          </w:p>
          <w:p w14:paraId="00EDB8AF" w14:textId="77777777" w:rsidR="002C2CDD" w:rsidRPr="00906BEE" w:rsidRDefault="00BD163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CB5CDE7599F44C0A904E009F0FD402D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3AD2B517" w14:textId="026A1A74" w:rsidR="002C2CDD" w:rsidRDefault="00AB2F46" w:rsidP="007569C1">
            <w:pPr>
              <w:pStyle w:val="Heading4"/>
              <w:rPr>
                <w:color w:val="1F497D" w:themeColor="text2"/>
              </w:rPr>
            </w:pPr>
            <w:r>
              <w:rPr>
                <w:color w:val="1F497D" w:themeColor="text2"/>
              </w:rPr>
              <w:t>mca</w:t>
            </w:r>
            <w:r w:rsidR="002C2CDD" w:rsidRPr="00400944">
              <w:rPr>
                <w:color w:val="1F497D" w:themeColor="text2"/>
              </w:rPr>
              <w:t xml:space="preserve"> • </w:t>
            </w:r>
            <w:r>
              <w:rPr>
                <w:color w:val="1F497D" w:themeColor="text2"/>
              </w:rPr>
              <w:t>june 2021</w:t>
            </w:r>
            <w:r w:rsidR="002C2CDD" w:rsidRPr="00400944">
              <w:rPr>
                <w:color w:val="1F497D" w:themeColor="text2"/>
              </w:rPr>
              <w:t xml:space="preserve"> •</w:t>
            </w:r>
            <w:r>
              <w:rPr>
                <w:color w:val="1F497D" w:themeColor="text2"/>
              </w:rPr>
              <w:t>shri guru ram rai</w:t>
            </w:r>
          </w:p>
          <w:p w14:paraId="3B859567" w14:textId="410EECB2" w:rsidR="00AB2F46" w:rsidRPr="00400944" w:rsidRDefault="00AB2F46" w:rsidP="007569C1">
            <w:pPr>
              <w:pStyle w:val="Heading4"/>
              <w:rPr>
                <w:color w:val="1F497D" w:themeColor="text2"/>
              </w:rPr>
            </w:pPr>
            <w:r>
              <w:rPr>
                <w:color w:val="1F497D" w:themeColor="text2"/>
              </w:rPr>
              <w:t>university</w:t>
            </w:r>
          </w:p>
          <w:p w14:paraId="5CA71D0C" w14:textId="77777777" w:rsidR="00310A22" w:rsidRDefault="00F45E7D" w:rsidP="007569C1">
            <w:r>
              <w:t>Course – electronics and communication</w:t>
            </w:r>
          </w:p>
          <w:p w14:paraId="2A79B34E" w14:textId="26AD2D14" w:rsidR="00F45E7D" w:rsidRPr="00906BEE" w:rsidRDefault="002E222D" w:rsidP="007569C1">
            <w:r>
              <w:t xml:space="preserve">Aggregate </w:t>
            </w:r>
            <w:r w:rsidR="00F45E7D">
              <w:t>- 75%</w:t>
            </w:r>
          </w:p>
          <w:p w14:paraId="5E60A981" w14:textId="735ACD5A" w:rsidR="00AB2F46" w:rsidRPr="00400944" w:rsidRDefault="002E222D" w:rsidP="007569C1">
            <w:pPr>
              <w:pStyle w:val="Heading4"/>
              <w:rPr>
                <w:color w:val="1F497D" w:themeColor="text2"/>
              </w:rPr>
            </w:pPr>
            <w:r w:rsidRPr="00400944">
              <w:rPr>
                <w:color w:val="1F497D" w:themeColor="text2"/>
              </w:rPr>
              <w:t>intermediate</w:t>
            </w:r>
            <w:r w:rsidR="002C2CDD" w:rsidRPr="00400944">
              <w:rPr>
                <w:color w:val="1F497D" w:themeColor="text2"/>
              </w:rPr>
              <w:t xml:space="preserve"> •</w:t>
            </w:r>
            <w:r w:rsidRPr="00400944">
              <w:rPr>
                <w:color w:val="1F497D" w:themeColor="text2"/>
              </w:rPr>
              <w:t xml:space="preserve"> may</w:t>
            </w:r>
            <w:r w:rsidR="002C2CDD" w:rsidRPr="00400944">
              <w:rPr>
                <w:color w:val="1F497D" w:themeColor="text2"/>
              </w:rPr>
              <w:t xml:space="preserve"> </w:t>
            </w:r>
            <w:r w:rsidR="00AB2F46">
              <w:rPr>
                <w:color w:val="1F497D" w:themeColor="text2"/>
              </w:rPr>
              <w:t>2019</w:t>
            </w:r>
            <w:r w:rsidR="002C2CDD" w:rsidRPr="00400944">
              <w:rPr>
                <w:color w:val="1F497D" w:themeColor="text2"/>
              </w:rPr>
              <w:t xml:space="preserve"> • </w:t>
            </w:r>
            <w:r w:rsidR="00AB2F46">
              <w:rPr>
                <w:color w:val="1F497D" w:themeColor="text2"/>
              </w:rPr>
              <w:t>sanskar international school, dehradun</w:t>
            </w:r>
          </w:p>
          <w:p w14:paraId="6F2D4DE0" w14:textId="471E232F" w:rsidR="002C2CDD" w:rsidRDefault="002E222D" w:rsidP="007569C1">
            <w:r>
              <w:t xml:space="preserve">Subjects- physics, mathematics, chemistry </w:t>
            </w:r>
          </w:p>
          <w:p w14:paraId="303E7C91" w14:textId="56C1D029" w:rsidR="002E222D" w:rsidRDefault="00AB2F46" w:rsidP="007569C1">
            <w:r>
              <w:t>Aggregate- 75</w:t>
            </w:r>
            <w:r w:rsidR="002E222D">
              <w:t>%</w:t>
            </w:r>
          </w:p>
          <w:p w14:paraId="7B2C86E4" w14:textId="4440A30D" w:rsidR="002E222D" w:rsidRPr="00400944" w:rsidRDefault="00AB2F46" w:rsidP="002E222D">
            <w:pPr>
              <w:pStyle w:val="Heading4"/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>high school • may 2017</w:t>
            </w:r>
            <w:r w:rsidR="002E222D" w:rsidRPr="00400944">
              <w:rPr>
                <w:color w:val="1F497D" w:themeColor="text2"/>
              </w:rPr>
              <w:t xml:space="preserve"> • </w:t>
            </w:r>
            <w:r>
              <w:rPr>
                <w:color w:val="1F497D" w:themeColor="text2"/>
              </w:rPr>
              <w:t>sanskar international school dehradun</w:t>
            </w:r>
          </w:p>
          <w:p w14:paraId="1ADCEC53" w14:textId="26DDDEC0" w:rsidR="002E222D" w:rsidRDefault="002E222D" w:rsidP="002E222D">
            <w:r>
              <w:t>Subjects- mathematics, sciences, soci</w:t>
            </w:r>
            <w:r w:rsidR="00AB2F46">
              <w:t>al sciences, English</w:t>
            </w:r>
          </w:p>
          <w:p w14:paraId="293A2FF1" w14:textId="7A93E612" w:rsidR="002E222D" w:rsidRDefault="002E222D" w:rsidP="002E222D">
            <w:r>
              <w:t xml:space="preserve">Aggregate- </w:t>
            </w:r>
            <w:r w:rsidR="00AB2F46">
              <w:t>75</w:t>
            </w:r>
            <w:r>
              <w:t>%</w:t>
            </w:r>
          </w:p>
          <w:p w14:paraId="543D8C1F" w14:textId="2949CD3C" w:rsidR="002627F3" w:rsidRDefault="002627F3" w:rsidP="002E222D"/>
          <w:p w14:paraId="0F5332BE" w14:textId="77777777" w:rsidR="002627F3" w:rsidRPr="00906BEE" w:rsidRDefault="002627F3" w:rsidP="002E222D"/>
          <w:p w14:paraId="58FAB882" w14:textId="258549FD" w:rsidR="00266602" w:rsidRPr="00906BEE" w:rsidRDefault="00266602" w:rsidP="007569C1">
            <w:pPr>
              <w:pStyle w:val="Heading3"/>
            </w:pPr>
            <w:r>
              <w:t>certifications:</w:t>
            </w:r>
          </w:p>
          <w:p w14:paraId="55F6D66E" w14:textId="19F7444F" w:rsidR="00E348F7" w:rsidRDefault="00E348F7" w:rsidP="00E348F7">
            <w:pPr>
              <w:rPr>
                <w:rFonts w:ascii="Verdana" w:hAnsi="Verdana"/>
                <w:b/>
                <w:b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 xml:space="preserve">       </w:t>
            </w:r>
          </w:p>
          <w:p w14:paraId="7209E8F2" w14:textId="604A36F3" w:rsidR="00E348F7" w:rsidRPr="00E348F7" w:rsidRDefault="00E348F7" w:rsidP="00E348F7">
            <w:pPr>
              <w:rPr>
                <w:rFonts w:ascii="Verdana" w:hAnsi="Verdana"/>
                <w:b/>
                <w:bCs/>
                <w:i/>
                <w:i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 xml:space="preserve">         </w:t>
            </w:r>
            <w:r w:rsidRPr="00E348F7">
              <w:rPr>
                <w:rFonts w:ascii="Verdana" w:hAnsi="Verdana"/>
                <w:b/>
                <w:bCs/>
                <w:i/>
                <w:iCs/>
                <w:color w:val="1F497D" w:themeColor="text2"/>
              </w:rPr>
              <w:t>Training certifications:</w:t>
            </w:r>
          </w:p>
          <w:p w14:paraId="202300C2" w14:textId="77777777" w:rsidR="00E348F7" w:rsidRPr="00E348F7" w:rsidRDefault="00E348F7" w:rsidP="00E348F7">
            <w:pPr>
              <w:rPr>
                <w:rFonts w:ascii="Verdana" w:hAnsi="Verdana"/>
                <w:b/>
                <w:bCs/>
                <w:color w:val="1F497D" w:themeColor="text2"/>
              </w:rPr>
            </w:pPr>
          </w:p>
          <w:p w14:paraId="181901AD" w14:textId="11CDB270" w:rsidR="00BE1333" w:rsidRDefault="00E029E2" w:rsidP="00BE133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b/>
                <w:b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>A+</w:t>
            </w:r>
          </w:p>
          <w:p w14:paraId="325DF00D" w14:textId="0314C718" w:rsidR="00BE1333" w:rsidRDefault="00AB2F46" w:rsidP="00BE133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b/>
                <w:b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>N</w:t>
            </w:r>
            <w:r w:rsidR="00E029E2">
              <w:rPr>
                <w:rFonts w:ascii="Verdana" w:hAnsi="Verdana"/>
                <w:b/>
                <w:bCs/>
                <w:color w:val="1F497D" w:themeColor="text2"/>
              </w:rPr>
              <w:t>+</w:t>
            </w:r>
          </w:p>
          <w:p w14:paraId="1139CAC6" w14:textId="2C26C142" w:rsidR="00AB2F46" w:rsidRDefault="00AB2F46" w:rsidP="00BE133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b/>
                <w:b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>Operating System</w:t>
            </w:r>
          </w:p>
          <w:p w14:paraId="5BCB10E7" w14:textId="25C91855" w:rsidR="00BE1333" w:rsidRDefault="00E348F7" w:rsidP="00BE133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b/>
                <w:b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>Cisco certified network associate</w:t>
            </w:r>
          </w:p>
          <w:p w14:paraId="36AE62F3" w14:textId="7EB3CAC6" w:rsidR="005B3BCC" w:rsidRDefault="00E029E2" w:rsidP="00BE133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b/>
                <w:b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>Microsoft certified solutions assoc</w:t>
            </w:r>
            <w:r w:rsidR="005B3BCC">
              <w:rPr>
                <w:rFonts w:ascii="Verdana" w:hAnsi="Verdana"/>
                <w:b/>
                <w:bCs/>
                <w:color w:val="1F497D" w:themeColor="text2"/>
              </w:rPr>
              <w:t>iate</w:t>
            </w:r>
          </w:p>
          <w:p w14:paraId="0E778C2E" w14:textId="44D445A3" w:rsidR="00BE1333" w:rsidRPr="00BE1333" w:rsidRDefault="005B3BCC" w:rsidP="00BE133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b/>
                <w:bCs/>
                <w:color w:val="1F497D" w:themeColor="text2"/>
              </w:rPr>
            </w:pPr>
            <w:r>
              <w:rPr>
                <w:rFonts w:ascii="Verdana" w:hAnsi="Verdana"/>
                <w:b/>
                <w:bCs/>
                <w:color w:val="1F497D" w:themeColor="text2"/>
              </w:rPr>
              <w:t>Red hat</w:t>
            </w:r>
          </w:p>
          <w:p w14:paraId="110EEB43" w14:textId="415A8F4F" w:rsidR="00266602" w:rsidRPr="00400944" w:rsidRDefault="00266602" w:rsidP="00741125">
            <w:pPr>
              <w:rPr>
                <w:rFonts w:ascii="Verdana" w:hAnsi="Verdana"/>
                <w:b/>
                <w:bCs/>
                <w:color w:val="1F497D" w:themeColor="text2"/>
              </w:rPr>
            </w:pPr>
          </w:p>
          <w:p w14:paraId="522CA771" w14:textId="77777777" w:rsidR="00266602" w:rsidRDefault="00266602" w:rsidP="0074112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8467C27" w14:textId="5606B9DC" w:rsidR="00266602" w:rsidRPr="00266602" w:rsidRDefault="00266602" w:rsidP="0074112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3C6E2EE" w14:textId="77777777" w:rsidR="00A5583E" w:rsidRDefault="00A5583E" w:rsidP="00A5583E">
            <w:pPr>
              <w:pStyle w:val="ListParagraph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Verdana" w:eastAsia="CIDFont+F5" w:hAnsi="Verdana" w:cs="CIDFont+F3"/>
                <w:sz w:val="20"/>
                <w:szCs w:val="20"/>
                <w:lang w:val="en-IN" w:bidi="he-IL"/>
              </w:rPr>
            </w:pPr>
            <w:r>
              <w:rPr>
                <w:rFonts w:ascii="Verdana" w:eastAsia="CIDFont+F5" w:hAnsi="Verdana" w:cs="CIDFont+F3"/>
                <w:sz w:val="20"/>
                <w:szCs w:val="20"/>
                <w:lang w:val="en-IN" w:bidi="he-IL"/>
              </w:rPr>
              <w:t xml:space="preserve">  </w:t>
            </w:r>
          </w:p>
          <w:p w14:paraId="128E3212" w14:textId="07105334" w:rsidR="00741125" w:rsidRPr="00906BEE" w:rsidRDefault="00741125" w:rsidP="00266602">
            <w:pPr>
              <w:pStyle w:val="ListParagraph"/>
              <w:jc w:val="both"/>
            </w:pPr>
          </w:p>
        </w:tc>
      </w:tr>
    </w:tbl>
    <w:p w14:paraId="3CB2AE43" w14:textId="4F8F4B50" w:rsidR="00E46C1E" w:rsidRPr="00906BEE" w:rsidRDefault="0000643B" w:rsidP="00E46C1E">
      <w:pPr>
        <w:pStyle w:val="Heading3"/>
      </w:pPr>
      <w:r>
        <w:lastRenderedPageBreak/>
        <w:t>professional knowledge and expertise:</w:t>
      </w:r>
    </w:p>
    <w:p w14:paraId="0E47356C" w14:textId="77777777" w:rsidR="008E0D60" w:rsidRDefault="008E0D60" w:rsidP="0000643B">
      <w:pPr>
        <w:autoSpaceDE w:val="0"/>
        <w:autoSpaceDN w:val="0"/>
        <w:adjustRightInd w:val="0"/>
        <w:spacing w:line="240" w:lineRule="auto"/>
        <w:rPr>
          <w:rFonts w:ascii="Wingdings-Regular" w:eastAsia="Wingdings-Regular" w:cs="Wingdings-Regular"/>
          <w:sz w:val="17"/>
          <w:szCs w:val="17"/>
          <w:lang w:val="en-IN" w:bidi="hi-IN"/>
        </w:rPr>
        <w:sectPr w:rsidR="008E0D60" w:rsidSect="00F64E6A">
          <w:footerReference w:type="default" r:id="rId9"/>
          <w:pgSz w:w="12240" w:h="15840"/>
          <w:pgMar w:top="864" w:right="864" w:bottom="2304" w:left="864" w:header="576" w:footer="576" w:gutter="0"/>
          <w:pgNumType w:start="0"/>
          <w:cols w:space="720"/>
          <w:titlePg/>
          <w:docGrid w:linePitch="360"/>
        </w:sectPr>
      </w:pPr>
    </w:p>
    <w:p w14:paraId="54A1E163" w14:textId="77777777" w:rsidR="008201E2" w:rsidRDefault="00F736C5" w:rsidP="00266602">
      <w:p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>
        <w:rPr>
          <w:rFonts w:ascii="Verdana" w:eastAsia="Wingdings-Regular" w:hAnsi="Verdana" w:cs="Verdana"/>
          <w:sz w:val="18"/>
          <w:szCs w:val="18"/>
          <w:lang w:val="en-IN" w:bidi="hi-IN"/>
        </w:rPr>
        <w:t xml:space="preserve">          </w:t>
      </w:r>
    </w:p>
    <w:p w14:paraId="536A88A0" w14:textId="77777777" w:rsidR="008201E2" w:rsidRDefault="008201E2" w:rsidP="00266602">
      <w:p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b/>
          <w:bCs/>
          <w:color w:val="1F497D" w:themeColor="text2"/>
          <w:u w:val="single"/>
          <w:lang w:val="en-IN" w:bidi="hi-IN"/>
        </w:rPr>
      </w:pPr>
    </w:p>
    <w:p w14:paraId="10841880" w14:textId="790C976B" w:rsidR="00266602" w:rsidRPr="00400944" w:rsidRDefault="00F736C5" w:rsidP="00266602">
      <w:p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b/>
          <w:bCs/>
          <w:color w:val="1F497D" w:themeColor="text2"/>
          <w:u w:val="single"/>
          <w:lang w:val="en-IN" w:bidi="hi-IN"/>
        </w:rPr>
      </w:pPr>
      <w:r w:rsidRPr="00400944">
        <w:rPr>
          <w:rFonts w:ascii="Verdana" w:eastAsia="Wingdings-Regular" w:hAnsi="Verdana" w:cs="Verdana"/>
          <w:b/>
          <w:bCs/>
          <w:color w:val="1F497D" w:themeColor="text2"/>
          <w:u w:val="single"/>
          <w:lang w:val="en-IN" w:bidi="hi-IN"/>
        </w:rPr>
        <w:t>MCSE AND CCNA:</w:t>
      </w:r>
    </w:p>
    <w:p w14:paraId="175C74D5" w14:textId="77777777" w:rsidR="00266602" w:rsidRPr="00400944" w:rsidRDefault="00266602" w:rsidP="0026660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b/>
          <w:bCs/>
          <w:color w:val="1F497D" w:themeColor="text2"/>
          <w:sz w:val="18"/>
          <w:szCs w:val="18"/>
          <w:lang w:val="en-IN" w:bidi="hi-IN"/>
        </w:rPr>
      </w:pPr>
    </w:p>
    <w:p w14:paraId="3DDE8B12" w14:textId="77777777" w:rsidR="00266602" w:rsidRDefault="00266602" w:rsidP="0026660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</w:p>
    <w:p w14:paraId="799734E7" w14:textId="77777777" w:rsidR="00D657B2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  <w:sectPr w:rsidR="00D657B2" w:rsidSect="008E0D60">
          <w:type w:val="continuous"/>
          <w:pgSz w:w="12240" w:h="15840"/>
          <w:pgMar w:top="864" w:right="864" w:bottom="2304" w:left="864" w:header="576" w:footer="576" w:gutter="0"/>
          <w:cols w:space="720"/>
          <w:titlePg/>
          <w:docGrid w:linePitch="360"/>
        </w:sectPr>
      </w:pPr>
    </w:p>
    <w:p w14:paraId="6E05E743" w14:textId="2924888C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Configuring &amp; Managing Active Dir. Environment on Windows Server 2008</w:t>
      </w:r>
    </w:p>
    <w:p w14:paraId="7385D88B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Configuring Disk Quota.</w:t>
      </w:r>
    </w:p>
    <w:p w14:paraId="70D13937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Installation &amp; Troubleshoot of Windows LAN</w:t>
      </w:r>
    </w:p>
    <w:p w14:paraId="258CE267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Configuring Network via Active Dir. With DNS &amp; DHCP.</w:t>
      </w:r>
    </w:p>
    <w:p w14:paraId="28D640CB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Configuration of Web Sites of HTTP, FTP through IIS 6.0.</w:t>
      </w:r>
    </w:p>
    <w:p w14:paraId="3E806824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Configuration of Routers and Switches.</w:t>
      </w:r>
    </w:p>
    <w:p w14:paraId="5F27EFFD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Taking Backup of Routers Memories.</w:t>
      </w:r>
    </w:p>
    <w:p w14:paraId="1A2E9E9F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Assigning and Encrypting Passwords on Cisco Routers.</w:t>
      </w:r>
    </w:p>
    <w:p w14:paraId="0987E7D9" w14:textId="5729C05F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Installing Router IOS from</w:t>
      </w:r>
      <w:r w:rsidR="00AB5F90">
        <w:rPr>
          <w:rFonts w:ascii="Verdana" w:eastAsia="Wingdings-Regular" w:hAnsi="Verdana" w:cs="Verdana"/>
          <w:sz w:val="18"/>
          <w:szCs w:val="18"/>
          <w:lang w:val="en-IN" w:bidi="hi-IN"/>
        </w:rPr>
        <w:t xml:space="preserve"> </w:t>
      </w: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Xmodem and Tftpdnld.</w:t>
      </w:r>
    </w:p>
    <w:p w14:paraId="08182967" w14:textId="3C196A8A" w:rsidR="00D657B2" w:rsidRPr="00D657B2" w:rsidRDefault="00D657B2" w:rsidP="00BD16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D657B2">
        <w:rPr>
          <w:rFonts w:ascii="Verdana" w:eastAsia="Wingdings-Regular" w:hAnsi="Verdana" w:cs="Verdana"/>
          <w:sz w:val="18"/>
          <w:szCs w:val="18"/>
          <w:lang w:val="en-IN" w:bidi="hi-IN"/>
        </w:rPr>
        <w:t>Configuring Vlan, VTP and Intervlan Routing.</w:t>
      </w:r>
    </w:p>
    <w:p w14:paraId="2EFCF732" w14:textId="0E30404D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Wingdings-Regular"/>
          <w:sz w:val="18"/>
          <w:szCs w:val="18"/>
          <w:lang w:val="en-IN" w:bidi="hi-IN"/>
        </w:rPr>
        <w:t xml:space="preserve"> </w:t>
      </w: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 xml:space="preserve">Installation, Configuration, Deployment, Monitoring, Tuning &amp; Troubleshooting of </w:t>
      </w:r>
      <w:r w:rsidR="00AB5F90"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Windows</w:t>
      </w:r>
      <w:r w:rsidR="00AB5F90">
        <w:rPr>
          <w:rFonts w:ascii="Verdana" w:eastAsia="Wingdings-Regular" w:hAnsi="Verdana" w:cs="Verdana"/>
          <w:sz w:val="18"/>
          <w:szCs w:val="18"/>
          <w:lang w:val="en-IN" w:bidi="hi-IN"/>
        </w:rPr>
        <w:t xml:space="preserve"> XP</w:t>
      </w: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/2003/2008 Systems &amp; Applications on Servers.</w:t>
      </w:r>
    </w:p>
    <w:p w14:paraId="39A3F5EE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lastRenderedPageBreak/>
        <w:t>Managing Data Centre Activities like Server Maintenance, Network Monitoring, Backup</w:t>
      </w:r>
    </w:p>
    <w:p w14:paraId="621E9136" w14:textId="77777777" w:rsidR="00D657B2" w:rsidRPr="00A5583E" w:rsidRDefault="00D657B2" w:rsidP="00D657B2">
      <w:p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>
        <w:rPr>
          <w:rFonts w:ascii="Verdana" w:eastAsia="Wingdings-Regular" w:hAnsi="Verdana" w:cs="Verdana"/>
          <w:sz w:val="18"/>
          <w:szCs w:val="18"/>
          <w:lang w:val="en-IN" w:bidi="hi-IN"/>
        </w:rPr>
        <w:t xml:space="preserve">           </w:t>
      </w:r>
      <w:r w:rsidRPr="00A5583E">
        <w:rPr>
          <w:rFonts w:ascii="Verdana" w:eastAsia="Wingdings-Regular" w:hAnsi="Verdana" w:cs="Verdana"/>
          <w:sz w:val="18"/>
          <w:szCs w:val="18"/>
          <w:lang w:val="en-IN" w:bidi="hi-IN"/>
        </w:rPr>
        <w:t>Monitoring, Antivirus Monitoring Etc.</w:t>
      </w:r>
    </w:p>
    <w:p w14:paraId="49B5B815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A5583E">
        <w:rPr>
          <w:rFonts w:ascii="Verdana" w:hAnsi="Verdana" w:cs="Verdana"/>
          <w:sz w:val="18"/>
          <w:szCs w:val="18"/>
          <w:lang w:val="en-IN" w:bidi="hi-IN"/>
        </w:rPr>
        <w:t>Installation static Dynamic NAT and PAT.</w:t>
      </w:r>
    </w:p>
    <w:p w14:paraId="5B63D3F2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A5583E">
        <w:rPr>
          <w:rFonts w:ascii="Verdana" w:hAnsi="Verdana" w:cs="Verdana"/>
          <w:sz w:val="18"/>
          <w:szCs w:val="18"/>
          <w:lang w:val="en-IN" w:bidi="hi-IN"/>
        </w:rPr>
        <w:t>Configuring Routing Protocols Like RIP, EIGRP and OSPF.</w:t>
      </w:r>
    </w:p>
    <w:p w14:paraId="1FC6CE59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A5583E">
        <w:rPr>
          <w:rFonts w:ascii="Verdana" w:hAnsi="Verdana" w:cs="Verdana"/>
          <w:sz w:val="18"/>
          <w:szCs w:val="18"/>
          <w:lang w:val="en-IN" w:bidi="hi-IN"/>
        </w:rPr>
        <w:t>Configuring Standard and Extended ACL.</w:t>
      </w:r>
    </w:p>
    <w:p w14:paraId="28E6E13C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A5583E">
        <w:rPr>
          <w:rFonts w:ascii="Verdana" w:hAnsi="Verdana" w:cs="Verdana"/>
          <w:sz w:val="18"/>
          <w:szCs w:val="18"/>
          <w:lang w:val="en-IN" w:bidi="hi-IN"/>
        </w:rPr>
        <w:t>Configuring Vlan, VTP and Inter vlan Routing.</w:t>
      </w:r>
    </w:p>
    <w:p w14:paraId="3C5B776A" w14:textId="77777777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TimesNewRomanPSMT"/>
          <w:sz w:val="18"/>
          <w:szCs w:val="18"/>
          <w:lang w:val="en-IN" w:bidi="hi-IN"/>
        </w:rPr>
      </w:pPr>
      <w:r w:rsidRPr="00A5583E">
        <w:rPr>
          <w:rFonts w:ascii="Verdana" w:hAnsi="Verdana" w:cs="TimesNewRomanPSMT"/>
          <w:sz w:val="18"/>
          <w:szCs w:val="18"/>
          <w:lang w:val="en-IN" w:bidi="hi-IN"/>
        </w:rPr>
        <w:t>STP, Ether Chanel Configuration</w:t>
      </w:r>
    </w:p>
    <w:p w14:paraId="1C00F554" w14:textId="63C7F705" w:rsidR="00D657B2" w:rsidRPr="00A5583E" w:rsidRDefault="00D657B2" w:rsidP="00D657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A5583E">
        <w:rPr>
          <w:rFonts w:ascii="Verdana" w:hAnsi="Verdana" w:cs="Verdana"/>
          <w:sz w:val="18"/>
          <w:szCs w:val="18"/>
          <w:lang w:val="en-IN" w:bidi="hi-IN"/>
        </w:rPr>
        <w:t>Troubleshooting of Routers and Switches Configuration.</w:t>
      </w:r>
    </w:p>
    <w:p w14:paraId="6D4A5A3C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 xml:space="preserve">Installing and Configuring of Exchange Server 2007 </w:t>
      </w:r>
    </w:p>
    <w:p w14:paraId="5874B192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Configuring New Feature Of 2012 R2 Server Like WDS, RODC, ADDS.</w:t>
      </w:r>
    </w:p>
    <w:p w14:paraId="0FCD1EF6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Ipv6 configuration on Router and pc.</w:t>
      </w:r>
    </w:p>
    <w:p w14:paraId="4B296C94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Active Directory Domain Service</w:t>
      </w:r>
    </w:p>
    <w:p w14:paraId="0F373FDD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 xml:space="preserve">Configuring DNS Server                                                                         </w:t>
      </w:r>
    </w:p>
    <w:p w14:paraId="5599A972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Configure DHCPv4 server</w:t>
      </w:r>
    </w:p>
    <w:p w14:paraId="0306620B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Configuring VPN Server and Radius Server</w:t>
      </w:r>
    </w:p>
    <w:p w14:paraId="26EBFB7E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Configuring IP Sec Authentication</w:t>
      </w:r>
    </w:p>
    <w:p w14:paraId="461BCCCB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Configuring Windows Deployment Server</w:t>
      </w:r>
    </w:p>
    <w:p w14:paraId="338C652F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Configure WSUS Server</w:t>
      </w:r>
    </w:p>
    <w:p w14:paraId="2C1282F5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Active Directory Master Operation Role</w:t>
      </w:r>
    </w:p>
    <w:p w14:paraId="5D36C466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Configure Child Domain Server</w:t>
      </w:r>
    </w:p>
    <w:p w14:paraId="19195D44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Configure NLB</w:t>
      </w:r>
    </w:p>
    <w:p w14:paraId="7D1BB5DE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Configure Hyper-V</w:t>
      </w:r>
    </w:p>
    <w:p w14:paraId="2B1D0062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File server</w:t>
      </w:r>
    </w:p>
    <w:p w14:paraId="12A47776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Terminal Server</w:t>
      </w:r>
    </w:p>
    <w:p w14:paraId="4A87A4C3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Configure Folder Quota</w:t>
      </w:r>
    </w:p>
    <w:p w14:paraId="50C89DD6" w14:textId="77777777" w:rsidR="00D657B2" w:rsidRPr="003240FA" w:rsidRDefault="00D657B2" w:rsidP="00D657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eastAsia="Wingdings-Regular" w:hAnsi="Verdana" w:cs="Verdana"/>
          <w:sz w:val="18"/>
          <w:szCs w:val="18"/>
          <w:lang w:val="en-IN" w:bidi="hi-IN"/>
        </w:rPr>
      </w:pPr>
      <w:r w:rsidRPr="003240FA">
        <w:rPr>
          <w:rFonts w:ascii="Verdana" w:hAnsi="Verdana" w:cs="Verdana"/>
          <w:sz w:val="18"/>
          <w:szCs w:val="18"/>
          <w:lang w:val="en-IN" w:bidi="hi-IN"/>
        </w:rPr>
        <w:t>Configure DFS Server</w:t>
      </w:r>
    </w:p>
    <w:p w14:paraId="696BB0F7" w14:textId="77777777" w:rsidR="00D657B2" w:rsidRDefault="00D657B2" w:rsidP="0000643B">
      <w:pPr>
        <w:autoSpaceDE w:val="0"/>
        <w:autoSpaceDN w:val="0"/>
        <w:adjustRightInd w:val="0"/>
        <w:spacing w:line="240" w:lineRule="auto"/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  <w:sectPr w:rsidR="00D657B2" w:rsidSect="00D657B2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2E71A792" w14:textId="21F90619" w:rsidR="00094EAA" w:rsidRDefault="00094EAA" w:rsidP="0000643B">
      <w:pPr>
        <w:autoSpaceDE w:val="0"/>
        <w:autoSpaceDN w:val="0"/>
        <w:adjustRightInd w:val="0"/>
        <w:spacing w:line="240" w:lineRule="auto"/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</w:pPr>
    </w:p>
    <w:p w14:paraId="5FA2BB40" w14:textId="7F2A3EAE" w:rsidR="00607E7A" w:rsidRPr="000C30F8" w:rsidRDefault="00266602" w:rsidP="003240FA">
      <w:pPr>
        <w:autoSpaceDE w:val="0"/>
        <w:autoSpaceDN w:val="0"/>
        <w:adjustRightInd w:val="0"/>
        <w:spacing w:line="240" w:lineRule="auto"/>
        <w:jc w:val="both"/>
        <w:rPr>
          <w:rFonts w:ascii="TimesNewRomanPS-BoldMT" w:eastAsia="Wingdings-Regular" w:hAnsi="TimesNewRomanPS-BoldMT" w:cs="TimesNewRomanPS-BoldMT"/>
          <w:sz w:val="21"/>
          <w:szCs w:val="21"/>
          <w:lang w:val="en-IN" w:bidi="hi-IN"/>
        </w:rPr>
      </w:pPr>
      <w:r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  <w:t xml:space="preserve">       </w:t>
      </w:r>
    </w:p>
    <w:p w14:paraId="3722A1E4" w14:textId="77777777" w:rsidR="00D657B2" w:rsidRDefault="00D657B2" w:rsidP="0000643B">
      <w:pPr>
        <w:autoSpaceDE w:val="0"/>
        <w:autoSpaceDN w:val="0"/>
        <w:adjustRightInd w:val="0"/>
        <w:spacing w:line="240" w:lineRule="auto"/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  <w:sectPr w:rsidR="00D657B2" w:rsidSect="00D657B2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074F9E57" w14:textId="7417263B" w:rsidR="00607E7A" w:rsidRDefault="00607E7A" w:rsidP="0000643B">
      <w:pPr>
        <w:autoSpaceDE w:val="0"/>
        <w:autoSpaceDN w:val="0"/>
        <w:adjustRightInd w:val="0"/>
        <w:spacing w:line="240" w:lineRule="auto"/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</w:pPr>
    </w:p>
    <w:p w14:paraId="3BBFF371" w14:textId="652B9939" w:rsidR="008E0D60" w:rsidRDefault="00F736C5" w:rsidP="00607E7A">
      <w:pPr>
        <w:autoSpaceDE w:val="0"/>
        <w:autoSpaceDN w:val="0"/>
        <w:adjustRightInd w:val="0"/>
        <w:spacing w:line="240" w:lineRule="auto"/>
        <w:rPr>
          <w:rFonts w:ascii="Wingdings-Regular" w:eastAsia="Wingdings-Regular" w:hAnsi="Verdana" w:cs="Wingdings-Regular"/>
          <w:sz w:val="17"/>
          <w:szCs w:val="17"/>
          <w:lang w:val="en-IN" w:bidi="hi-IN"/>
        </w:rPr>
      </w:pPr>
      <w:r>
        <w:rPr>
          <w:rFonts w:ascii="Wingdings-Regular" w:eastAsia="Wingdings-Regular" w:hAnsi="Verdana" w:cs="Wingdings-Regular"/>
          <w:sz w:val="17"/>
          <w:szCs w:val="17"/>
          <w:lang w:val="en-IN" w:bidi="hi-IN"/>
        </w:rPr>
        <w:t xml:space="preserve">    </w:t>
      </w:r>
    </w:p>
    <w:p w14:paraId="57A5CBCE" w14:textId="08ECABBF" w:rsidR="00F736C5" w:rsidRPr="00400944" w:rsidRDefault="00094EAA" w:rsidP="00607E7A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Wingdings-Regular"/>
          <w:b/>
          <w:bCs/>
          <w:color w:val="1F497D" w:themeColor="text2"/>
          <w:u w:val="single"/>
          <w:lang w:val="en-IN" w:bidi="hi-IN"/>
        </w:rPr>
      </w:pPr>
      <w:r w:rsidRPr="00400944">
        <w:rPr>
          <w:rFonts w:ascii="Verdana" w:eastAsia="Wingdings-Regular" w:hAnsi="Verdana" w:cs="Wingdings-Regular"/>
          <w:b/>
          <w:bCs/>
          <w:color w:val="1F497D" w:themeColor="text2"/>
          <w:u w:val="single"/>
          <w:lang w:val="en-IN" w:bidi="hi-IN"/>
        </w:rPr>
        <w:t>RedHat enterprise Linux:</w:t>
      </w:r>
    </w:p>
    <w:p w14:paraId="2677C100" w14:textId="77777777" w:rsidR="00F736C5" w:rsidRDefault="00F736C5" w:rsidP="00607E7A">
      <w:pPr>
        <w:autoSpaceDE w:val="0"/>
        <w:autoSpaceDN w:val="0"/>
        <w:adjustRightInd w:val="0"/>
        <w:spacing w:line="240" w:lineRule="auto"/>
        <w:rPr>
          <w:rFonts w:ascii="Wingdings-Regular" w:eastAsia="Wingdings-Regular" w:hAnsi="Verdana" w:cs="Wingdings-Regular"/>
          <w:sz w:val="17"/>
          <w:szCs w:val="17"/>
          <w:lang w:val="en-IN" w:bidi="hi-IN"/>
        </w:rPr>
      </w:pPr>
    </w:p>
    <w:p w14:paraId="4FF82D6E" w14:textId="0F5762D8" w:rsidR="00B91E7E" w:rsidRDefault="00B91E7E" w:rsidP="00607E7A">
      <w:pPr>
        <w:autoSpaceDE w:val="0"/>
        <w:autoSpaceDN w:val="0"/>
        <w:adjustRightInd w:val="0"/>
        <w:spacing w:line="240" w:lineRule="auto"/>
        <w:rPr>
          <w:rFonts w:ascii="Wingdings-Regular" w:eastAsia="Wingdings-Regular" w:hAnsi="Verdana" w:cs="Wingdings-Regular"/>
          <w:sz w:val="17"/>
          <w:szCs w:val="17"/>
          <w:lang w:val="en-IN" w:bidi="hi-IN"/>
        </w:rPr>
        <w:sectPr w:rsidR="00B91E7E" w:rsidSect="008E0D60">
          <w:type w:val="continuous"/>
          <w:pgSz w:w="12240" w:h="15840"/>
          <w:pgMar w:top="864" w:right="864" w:bottom="2304" w:left="864" w:header="576" w:footer="576" w:gutter="0"/>
          <w:cols w:space="720"/>
          <w:titlePg/>
          <w:docGrid w:linePitch="360"/>
        </w:sectPr>
      </w:pPr>
    </w:p>
    <w:p w14:paraId="0C7AC5E2" w14:textId="77777777" w:rsidR="00607E7A" w:rsidRDefault="00607E7A" w:rsidP="00607E7A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Verdana"/>
          <w:sz w:val="17"/>
          <w:szCs w:val="17"/>
          <w:lang w:val="en-IN" w:bidi="hi-IN"/>
        </w:rPr>
      </w:pPr>
    </w:p>
    <w:p w14:paraId="4A1E7270" w14:textId="77777777" w:rsidR="00AB5F90" w:rsidRDefault="00AB5F90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  <w:sectPr w:rsidR="00AB5F90" w:rsidSect="008E0D60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70AB1978" w14:textId="56DBD245" w:rsidR="00094EAA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Accessing command line and Gnome </w:t>
      </w:r>
    </w:p>
    <w:p w14:paraId="6EFCFE23" w14:textId="548E015A" w:rsidR="00094EAA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Executing command using the bash shell</w:t>
      </w:r>
    </w:p>
    <w:p w14:paraId="7AAE7421" w14:textId="669ED547" w:rsidR="00094EAA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Using Man and Pinfo command</w:t>
      </w:r>
    </w:p>
    <w:p w14:paraId="11AA1A17" w14:textId="48D22FEC" w:rsidR="00094EAA" w:rsidRPr="003240FA" w:rsidRDefault="00181D7A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Creating, viewing</w:t>
      </w:r>
      <w:r w:rsidR="001C7769">
        <w:rPr>
          <w:rFonts w:ascii="Verdana" w:hAnsi="Verdana" w:cs="Verdana"/>
          <w:sz w:val="18"/>
          <w:szCs w:val="18"/>
          <w:lang w:val="en-IN" w:bidi="hi-IN"/>
        </w:rPr>
        <w:t xml:space="preserve"> and editing text files</w:t>
      </w:r>
    </w:p>
    <w:p w14:paraId="45B7A0D3" w14:textId="3D73C498" w:rsidR="00094EAA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Managing local users and groups</w:t>
      </w:r>
      <w:r w:rsidR="00094EAA" w:rsidRPr="003240FA"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                 </w:t>
      </w:r>
    </w:p>
    <w:p w14:paraId="30A18888" w14:textId="40C7327E" w:rsidR="00094EAA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Gaining superuser access</w:t>
      </w:r>
    </w:p>
    <w:p w14:paraId="3FFFA6FE" w14:textId="32A88781" w:rsidR="00094EA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Controlling access to files with Linux file system permissions.</w:t>
      </w:r>
    </w:p>
    <w:p w14:paraId="0663319D" w14:textId="10EEFF88" w:rsidR="001C7769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Monitoring and managing </w:t>
      </w:r>
      <w:r w:rsidR="00181D7A">
        <w:rPr>
          <w:rFonts w:ascii="Verdana" w:hAnsi="Verdana" w:cs="Verdana"/>
          <w:sz w:val="18"/>
          <w:szCs w:val="18"/>
          <w:lang w:val="en-IN" w:bidi="hi-IN"/>
        </w:rPr>
        <w:t>Linux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processes</w:t>
      </w:r>
    </w:p>
    <w:p w14:paraId="4DB63317" w14:textId="7173F357" w:rsidR="00094EAA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Controlling services and daemons</w:t>
      </w:r>
    </w:p>
    <w:p w14:paraId="61D2EADF" w14:textId="7F0258C7" w:rsidR="00094EAA" w:rsidRPr="003240FA" w:rsidRDefault="001C7769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Configuring and securing open SSH service</w:t>
      </w:r>
    </w:p>
    <w:p w14:paraId="73894DF7" w14:textId="0A132B13" w:rsidR="00094EAA" w:rsidRPr="003240FA" w:rsidRDefault="001F4262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Analysing and storing logs</w:t>
      </w:r>
    </w:p>
    <w:p w14:paraId="7580FE94" w14:textId="3C5F7B68" w:rsidR="00094EAA" w:rsidRPr="003240FA" w:rsidRDefault="001F4262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Linux networking</w:t>
      </w:r>
    </w:p>
    <w:p w14:paraId="70B36BB9" w14:textId="35C22C6E" w:rsidR="00094EAA" w:rsidRPr="003240FA" w:rsidRDefault="001F4262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Installing and updating software packages</w:t>
      </w:r>
    </w:p>
    <w:p w14:paraId="2E389111" w14:textId="2C533964" w:rsidR="00094EAA" w:rsidRDefault="001F4262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Mounting and unmounting file systems</w:t>
      </w:r>
    </w:p>
    <w:p w14:paraId="0FCD8972" w14:textId="51337ABC" w:rsidR="001F4262" w:rsidRPr="003240FA" w:rsidRDefault="001F4262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Archiving and copying files between systems</w:t>
      </w:r>
    </w:p>
    <w:p w14:paraId="4B221291" w14:textId="62C3EF20" w:rsidR="00094EAA" w:rsidRDefault="001F4262" w:rsidP="00094E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Managing a virtualized host</w:t>
      </w:r>
    </w:p>
    <w:p w14:paraId="588198B5" w14:textId="77777777" w:rsidR="00181D7A" w:rsidRDefault="00181D7A" w:rsidP="001F4262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u w:val="single"/>
          <w:lang w:val="en-IN" w:bidi="hi-IN"/>
        </w:rPr>
      </w:pPr>
    </w:p>
    <w:p w14:paraId="608001AE" w14:textId="77777777" w:rsidR="00400944" w:rsidRDefault="00400944" w:rsidP="0040094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4F81BD" w:themeColor="accent1"/>
          <w:u w:val="single"/>
          <w:lang w:val="en-IN" w:bidi="hi-IN"/>
        </w:rPr>
      </w:pPr>
    </w:p>
    <w:p w14:paraId="72947328" w14:textId="77777777" w:rsidR="00B91E7E" w:rsidRDefault="00B91E7E" w:rsidP="0040094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6D74E56C" w14:textId="4F58F3CB" w:rsidR="00674F36" w:rsidRPr="00400944" w:rsidRDefault="00674F36" w:rsidP="00674F36">
      <w:pPr>
        <w:autoSpaceDE w:val="0"/>
        <w:autoSpaceDN w:val="0"/>
        <w:adjustRightInd w:val="0"/>
        <w:spacing w:line="240" w:lineRule="auto"/>
        <w:ind w:left="142"/>
        <w:rPr>
          <w:rFonts w:ascii="Verdana" w:eastAsia="Wingdings-Regular" w:hAnsi="Verdana" w:cs="Wingdings-Regular"/>
          <w:b/>
          <w:bCs/>
          <w:color w:val="1F497D" w:themeColor="text2"/>
          <w:u w:val="single"/>
          <w:lang w:val="en-IN" w:bidi="hi-IN"/>
        </w:rPr>
      </w:pPr>
      <w:r>
        <w:rPr>
          <w:rFonts w:ascii="Verdana" w:eastAsia="Wingdings-Regular" w:hAnsi="Verdana" w:cs="Wingdings-Regular"/>
          <w:b/>
          <w:bCs/>
          <w:color w:val="1F497D" w:themeColor="text2"/>
          <w:u w:val="single"/>
          <w:lang w:val="en-IN" w:bidi="hi-IN"/>
        </w:rPr>
        <w:t>N</w:t>
      </w:r>
      <w:r>
        <w:rPr>
          <w:rFonts w:ascii="Verdana" w:eastAsia="Wingdings-Regular" w:hAnsi="Verdana" w:cs="Wingdings-Regular"/>
          <w:b/>
          <w:bCs/>
          <w:color w:val="1F497D" w:themeColor="text2"/>
          <w:u w:val="single"/>
          <w:lang w:val="en-IN" w:bidi="hi-IN"/>
        </w:rPr>
        <w:t>+</w:t>
      </w:r>
    </w:p>
    <w:p w14:paraId="38925919" w14:textId="77777777" w:rsidR="00674F36" w:rsidRDefault="00674F36" w:rsidP="00674F36">
      <w:pPr>
        <w:autoSpaceDE w:val="0"/>
        <w:autoSpaceDN w:val="0"/>
        <w:adjustRightInd w:val="0"/>
        <w:spacing w:line="240" w:lineRule="auto"/>
        <w:rPr>
          <w:rFonts w:ascii="Wingdings-Regular" w:eastAsia="Wingdings-Regular" w:hAnsi="Verdana" w:cs="Wingdings-Regular"/>
          <w:sz w:val="17"/>
          <w:szCs w:val="17"/>
          <w:lang w:val="en-IN" w:bidi="hi-IN"/>
        </w:rPr>
      </w:pPr>
    </w:p>
    <w:p w14:paraId="6170DE09" w14:textId="77777777" w:rsidR="00674F36" w:rsidRDefault="00674F36" w:rsidP="00674F36">
      <w:pPr>
        <w:autoSpaceDE w:val="0"/>
        <w:autoSpaceDN w:val="0"/>
        <w:adjustRightInd w:val="0"/>
        <w:spacing w:line="240" w:lineRule="auto"/>
        <w:rPr>
          <w:rFonts w:ascii="Wingdings-Regular" w:eastAsia="Wingdings-Regular" w:hAnsi="Verdana" w:cs="Wingdings-Regular"/>
          <w:sz w:val="17"/>
          <w:szCs w:val="17"/>
          <w:lang w:val="en-IN" w:bidi="hi-IN"/>
        </w:rPr>
        <w:sectPr w:rsidR="00674F36" w:rsidSect="008E0D60">
          <w:type w:val="continuous"/>
          <w:pgSz w:w="12240" w:h="15840"/>
          <w:pgMar w:top="864" w:right="864" w:bottom="2304" w:left="864" w:header="576" w:footer="576" w:gutter="0"/>
          <w:cols w:space="720"/>
          <w:titlePg/>
          <w:docGrid w:linePitch="360"/>
        </w:sectPr>
      </w:pPr>
    </w:p>
    <w:p w14:paraId="4202E3D3" w14:textId="77777777" w:rsidR="00674F36" w:rsidRDefault="00674F36" w:rsidP="00674F36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Verdana"/>
          <w:sz w:val="17"/>
          <w:szCs w:val="17"/>
          <w:lang w:val="en-IN" w:bidi="hi-IN"/>
        </w:rPr>
      </w:pPr>
    </w:p>
    <w:p w14:paraId="03EAE65B" w14:textId="77777777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  <w:sectPr w:rsidR="00674F36" w:rsidSect="008E0D60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4E34D626" w14:textId="0D5B7A01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Make straight cable</w:t>
      </w:r>
    </w:p>
    <w:p w14:paraId="09641E5B" w14:textId="64E5BA8D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Make cross cable</w:t>
      </w:r>
    </w:p>
    <w:p w14:paraId="5C32996C" w14:textId="4EB312F9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Make rolled over cable</w:t>
      </w:r>
    </w:p>
    <w:p w14:paraId="46EBAC0E" w14:textId="2F25F6CD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Establish LAN and WAN networking</w:t>
      </w:r>
    </w:p>
    <w:p w14:paraId="5E79DFE7" w14:textId="6C56FB6B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Hub configuration</w:t>
      </w:r>
    </w:p>
    <w:p w14:paraId="5FF8195A" w14:textId="0E502E61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Internet connectivity and sharing</w:t>
      </w:r>
    </w:p>
    <w:p w14:paraId="350FFB42" w14:textId="081033AC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TCP/IP CONFIGURATION</w:t>
      </w:r>
    </w:p>
    <w:p w14:paraId="709B0C46" w14:textId="5B09E738" w:rsidR="00674F36" w:rsidRDefault="00674F36" w:rsidP="00674F3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Protocol configuration</w:t>
      </w:r>
    </w:p>
    <w:p w14:paraId="046816B4" w14:textId="77777777" w:rsidR="00674F36" w:rsidRDefault="00674F36" w:rsidP="00674F36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u w:val="single"/>
          <w:lang w:val="en-IN" w:bidi="hi-IN"/>
        </w:rPr>
      </w:pPr>
    </w:p>
    <w:p w14:paraId="283BAE9D" w14:textId="77777777" w:rsidR="00674F36" w:rsidRDefault="00674F36" w:rsidP="00674F36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4F81BD" w:themeColor="accent1"/>
          <w:u w:val="single"/>
          <w:lang w:val="en-IN" w:bidi="hi-IN"/>
        </w:rPr>
      </w:pPr>
    </w:p>
    <w:p w14:paraId="14A691DB" w14:textId="77777777" w:rsidR="00674F36" w:rsidRDefault="00674F36" w:rsidP="00674F36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64524226" w14:textId="77777777" w:rsidR="003C4668" w:rsidRDefault="003C4668" w:rsidP="0040094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70CDC5D9" w14:textId="77777777" w:rsidR="003C4668" w:rsidRDefault="003C4668" w:rsidP="0040094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33CEE396" w14:textId="77777777" w:rsidR="003C4668" w:rsidRDefault="003C4668" w:rsidP="0040094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7B77442E" w14:textId="77777777" w:rsidR="003C4668" w:rsidRDefault="003C4668" w:rsidP="0040094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3C6B0CF7" w14:textId="77777777" w:rsidR="00094EAA" w:rsidRDefault="00094EAA" w:rsidP="00094EAA">
      <w:pPr>
        <w:autoSpaceDE w:val="0"/>
        <w:autoSpaceDN w:val="0"/>
        <w:adjustRightInd w:val="0"/>
        <w:spacing w:line="240" w:lineRule="auto"/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  <w:sectPr w:rsidR="00094EAA" w:rsidSect="00AB5F90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71DD3539" w14:textId="40B8FA07" w:rsidR="00094EAA" w:rsidRDefault="00094EAA" w:rsidP="00094EAA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TimesNewRomanPS-BoldMT"/>
          <w:b/>
          <w:bCs/>
          <w:sz w:val="18"/>
          <w:szCs w:val="18"/>
          <w:lang w:val="en-IN" w:bidi="hi-IN"/>
        </w:rPr>
      </w:pPr>
    </w:p>
    <w:p w14:paraId="7A492651" w14:textId="44BDA84F" w:rsidR="003A464A" w:rsidRDefault="003A464A" w:rsidP="00094EAA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TimesNewRomanPS-BoldMT"/>
          <w:b/>
          <w:bCs/>
          <w:sz w:val="18"/>
          <w:szCs w:val="18"/>
          <w:lang w:val="en-IN" w:bidi="hi-IN"/>
        </w:rPr>
      </w:pPr>
    </w:p>
    <w:p w14:paraId="413CE5CD" w14:textId="15E4D61C" w:rsidR="003A464A" w:rsidRPr="00400944" w:rsidRDefault="003A464A" w:rsidP="003A464A">
      <w:pPr>
        <w:autoSpaceDE w:val="0"/>
        <w:autoSpaceDN w:val="0"/>
        <w:adjustRightInd w:val="0"/>
        <w:spacing w:line="240" w:lineRule="auto"/>
        <w:ind w:left="142"/>
        <w:rPr>
          <w:rFonts w:ascii="Verdana" w:eastAsia="Wingdings-Regular" w:hAnsi="Verdana" w:cs="Wingdings-Regular"/>
          <w:b/>
          <w:bCs/>
          <w:color w:val="1F497D" w:themeColor="text2"/>
          <w:u w:val="single"/>
          <w:lang w:val="en-IN" w:bidi="hi-IN"/>
        </w:rPr>
      </w:pPr>
      <w:r>
        <w:rPr>
          <w:rFonts w:ascii="Verdana" w:eastAsia="Wingdings-Regular" w:hAnsi="Verdana" w:cs="Wingdings-Regular"/>
          <w:b/>
          <w:bCs/>
          <w:color w:val="1F497D" w:themeColor="text2"/>
          <w:u w:val="single"/>
          <w:lang w:val="en-IN" w:bidi="hi-IN"/>
        </w:rPr>
        <w:lastRenderedPageBreak/>
        <w:t>A+</w:t>
      </w:r>
    </w:p>
    <w:p w14:paraId="5848BA3F" w14:textId="77777777" w:rsidR="003A464A" w:rsidRDefault="003A464A" w:rsidP="003A464A">
      <w:pPr>
        <w:autoSpaceDE w:val="0"/>
        <w:autoSpaceDN w:val="0"/>
        <w:adjustRightInd w:val="0"/>
        <w:spacing w:line="240" w:lineRule="auto"/>
        <w:rPr>
          <w:rFonts w:ascii="Wingdings-Regular" w:eastAsia="Wingdings-Regular" w:hAnsi="Verdana" w:cs="Wingdings-Regular"/>
          <w:sz w:val="17"/>
          <w:szCs w:val="17"/>
          <w:lang w:val="en-IN" w:bidi="hi-IN"/>
        </w:rPr>
      </w:pPr>
    </w:p>
    <w:p w14:paraId="791DD561" w14:textId="77777777" w:rsidR="003A464A" w:rsidRDefault="003A464A" w:rsidP="003A464A">
      <w:pPr>
        <w:autoSpaceDE w:val="0"/>
        <w:autoSpaceDN w:val="0"/>
        <w:adjustRightInd w:val="0"/>
        <w:spacing w:line="240" w:lineRule="auto"/>
        <w:rPr>
          <w:rFonts w:ascii="Wingdings-Regular" w:eastAsia="Wingdings-Regular" w:hAnsi="Verdana" w:cs="Wingdings-Regular"/>
          <w:sz w:val="17"/>
          <w:szCs w:val="17"/>
          <w:lang w:val="en-IN" w:bidi="hi-IN"/>
        </w:rPr>
        <w:sectPr w:rsidR="003A464A" w:rsidSect="008E0D60">
          <w:type w:val="continuous"/>
          <w:pgSz w:w="12240" w:h="15840"/>
          <w:pgMar w:top="864" w:right="864" w:bottom="2304" w:left="864" w:header="576" w:footer="576" w:gutter="0"/>
          <w:cols w:space="720"/>
          <w:titlePg/>
          <w:docGrid w:linePitch="360"/>
        </w:sectPr>
      </w:pPr>
    </w:p>
    <w:p w14:paraId="088FE9EB" w14:textId="77777777" w:rsidR="003A464A" w:rsidRDefault="003A464A" w:rsidP="003A464A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Verdana"/>
          <w:sz w:val="17"/>
          <w:szCs w:val="17"/>
          <w:lang w:val="en-IN" w:bidi="hi-IN"/>
        </w:rPr>
      </w:pPr>
    </w:p>
    <w:p w14:paraId="140DA3A2" w14:textId="77777777" w:rsidR="003A464A" w:rsidRDefault="003A464A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  <w:sectPr w:rsidR="003A464A" w:rsidSect="008E0D60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55D6735D" w14:textId="0486D279" w:rsidR="003A464A" w:rsidRDefault="003A464A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Window installation </w:t>
      </w:r>
    </w:p>
    <w:p w14:paraId="4345164B" w14:textId="31D09586" w:rsidR="003A464A" w:rsidRDefault="003A464A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Linux installation </w:t>
      </w:r>
    </w:p>
    <w:p w14:paraId="2A0504BB" w14:textId="04625E49" w:rsidR="003A464A" w:rsidRDefault="003A464A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Third party software installation</w:t>
      </w:r>
    </w:p>
    <w:p w14:paraId="4CC7CE0A" w14:textId="5FCBF0A8" w:rsidR="003A464A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Ram troubleshooting</w:t>
      </w:r>
    </w:p>
    <w:p w14:paraId="2DDC58BD" w14:textId="608DFBF2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Motherboard trouble shooting</w:t>
      </w:r>
    </w:p>
    <w:p w14:paraId="42076AE0" w14:textId="20F60155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Processor troubleshooting</w:t>
      </w:r>
    </w:p>
    <w:p w14:paraId="189DE509" w14:textId="3C510458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Processor fan troubleshooting </w:t>
      </w:r>
    </w:p>
    <w:p w14:paraId="0B2066CF" w14:textId="68A5FF92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Mother board jumper setting</w:t>
      </w:r>
    </w:p>
    <w:p w14:paraId="7EB0C0CD" w14:textId="77777777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Hard disk  jumper setting</w:t>
      </w:r>
    </w:p>
    <w:p w14:paraId="2FC3F857" w14:textId="77777777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CMOS battery trouble shooting </w:t>
      </w:r>
    </w:p>
    <w:p w14:paraId="060BCD3C" w14:textId="77777777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BIOS settings </w:t>
      </w:r>
    </w:p>
    <w:p w14:paraId="7D9C170B" w14:textId="77777777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Display troubleshooting</w:t>
      </w:r>
    </w:p>
    <w:p w14:paraId="707BC1FD" w14:textId="77777777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SMPS Troubleshooting</w:t>
      </w:r>
    </w:p>
    <w:p w14:paraId="4CDE4D4C" w14:textId="64D2A767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Keyboard and mouse settings</w:t>
      </w:r>
    </w:p>
    <w:p w14:paraId="434A63A6" w14:textId="74FD3F52" w:rsidR="00BD1635" w:rsidRDefault="00BD1635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Hard drive master slave troubleshooting</w:t>
      </w:r>
    </w:p>
    <w:p w14:paraId="32732F3E" w14:textId="0AB0AB86" w:rsidR="00BD1635" w:rsidRPr="003240FA" w:rsidRDefault="00674F36" w:rsidP="003A464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CD and DVD</w:t>
      </w:r>
      <w:r w:rsidR="00BD1635">
        <w:rPr>
          <w:rFonts w:ascii="Verdana" w:hAnsi="Verdana" w:cs="Verdana"/>
          <w:sz w:val="18"/>
          <w:szCs w:val="18"/>
          <w:lang w:val="en-IN" w:bidi="hi-IN"/>
        </w:rPr>
        <w:t xml:space="preserve"> write troubleshooting</w:t>
      </w:r>
    </w:p>
    <w:p w14:paraId="69D109E5" w14:textId="77777777" w:rsidR="003A464A" w:rsidRDefault="003A464A" w:rsidP="003A464A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u w:val="single"/>
          <w:lang w:val="en-IN" w:bidi="hi-IN"/>
        </w:rPr>
      </w:pPr>
    </w:p>
    <w:p w14:paraId="13758FE1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4F81BD" w:themeColor="accent1"/>
          <w:u w:val="single"/>
          <w:lang w:val="en-IN" w:bidi="hi-IN"/>
        </w:rPr>
      </w:pPr>
    </w:p>
    <w:p w14:paraId="201D5D9E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219D36B0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2747D1EF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094D890E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7E8F9FA5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66EC7AAB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192AEA89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1E743947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6BC61269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28BD3A23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7E6C0B15" w14:textId="77777777" w:rsidR="003A464A" w:rsidRDefault="003A464A" w:rsidP="003A464A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color w:val="1F497D" w:themeColor="text2"/>
          <w:u w:val="single"/>
          <w:lang w:val="en-IN" w:bidi="hi-IN"/>
        </w:rPr>
      </w:pPr>
    </w:p>
    <w:p w14:paraId="11F21194" w14:textId="77777777" w:rsidR="003A464A" w:rsidRDefault="003A464A" w:rsidP="003A464A">
      <w:pPr>
        <w:autoSpaceDE w:val="0"/>
        <w:autoSpaceDN w:val="0"/>
        <w:adjustRightInd w:val="0"/>
        <w:spacing w:line="240" w:lineRule="auto"/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  <w:sectPr w:rsidR="003A464A" w:rsidSect="00AB5F90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0E991271" w14:textId="77777777" w:rsidR="003A464A" w:rsidRPr="000C30F8" w:rsidRDefault="003A464A" w:rsidP="003A464A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TimesNewRomanPS-BoldMT"/>
          <w:b/>
          <w:bCs/>
          <w:sz w:val="18"/>
          <w:szCs w:val="18"/>
          <w:lang w:val="en-IN" w:bidi="hi-IN"/>
        </w:rPr>
      </w:pPr>
    </w:p>
    <w:p w14:paraId="1E2DB71C" w14:textId="77777777" w:rsidR="003A464A" w:rsidRPr="000C30F8" w:rsidRDefault="003A464A" w:rsidP="00094EAA">
      <w:pPr>
        <w:autoSpaceDE w:val="0"/>
        <w:autoSpaceDN w:val="0"/>
        <w:adjustRightInd w:val="0"/>
        <w:spacing w:line="240" w:lineRule="auto"/>
        <w:rPr>
          <w:rFonts w:ascii="Verdana" w:eastAsia="Wingdings-Regular" w:hAnsi="Verdana" w:cs="TimesNewRomanPS-BoldMT"/>
          <w:b/>
          <w:bCs/>
          <w:sz w:val="18"/>
          <w:szCs w:val="18"/>
          <w:lang w:val="en-IN" w:bidi="hi-IN"/>
        </w:rPr>
      </w:pPr>
    </w:p>
    <w:p w14:paraId="2E21E879" w14:textId="77777777" w:rsidR="00607E7A" w:rsidRPr="0000643B" w:rsidRDefault="00607E7A" w:rsidP="0000643B">
      <w:pPr>
        <w:autoSpaceDE w:val="0"/>
        <w:autoSpaceDN w:val="0"/>
        <w:adjustRightInd w:val="0"/>
        <w:spacing w:line="240" w:lineRule="auto"/>
        <w:rPr>
          <w:rFonts w:ascii="TimesNewRomanPS-BoldMT" w:eastAsia="Wingdings-Regular" w:hAnsi="TimesNewRomanPS-BoldMT" w:cs="TimesNewRomanPS-BoldMT"/>
          <w:b/>
          <w:bCs/>
          <w:sz w:val="21"/>
          <w:szCs w:val="21"/>
          <w:lang w:val="en-IN" w:bidi="hi-IN"/>
        </w:rPr>
      </w:pPr>
    </w:p>
    <w:p w14:paraId="16839763" w14:textId="77777777" w:rsidR="00AB5F90" w:rsidRDefault="00AB5F90" w:rsidP="000B7777">
      <w:pPr>
        <w:pStyle w:val="Heading3"/>
        <w:sectPr w:rsidR="00AB5F90" w:rsidSect="00AB5F90">
          <w:type w:val="continuous"/>
          <w:pgSz w:w="12240" w:h="15840"/>
          <w:pgMar w:top="864" w:right="864" w:bottom="2304" w:left="864" w:header="576" w:footer="576" w:gutter="0"/>
          <w:cols w:num="2" w:space="720"/>
          <w:titlePg/>
          <w:docGrid w:linePitch="360"/>
        </w:sectPr>
      </w:pPr>
    </w:p>
    <w:p w14:paraId="549CCA0B" w14:textId="0D191692" w:rsidR="00094EAA" w:rsidRDefault="00094EAA" w:rsidP="000B7777">
      <w:pPr>
        <w:pStyle w:val="Heading3"/>
      </w:pPr>
    </w:p>
    <w:p w14:paraId="722C5C35" w14:textId="77777777" w:rsidR="00094EAA" w:rsidRDefault="00094EAA" w:rsidP="000B7777">
      <w:pPr>
        <w:pStyle w:val="Heading3"/>
      </w:pPr>
    </w:p>
    <w:p w14:paraId="15EFA6E0" w14:textId="77777777" w:rsidR="00094EAA" w:rsidRDefault="00094EAA" w:rsidP="000B7777">
      <w:pPr>
        <w:pStyle w:val="Heading3"/>
      </w:pPr>
    </w:p>
    <w:p w14:paraId="7B31411D" w14:textId="2ADA5B5C" w:rsidR="00E46C1E" w:rsidRPr="000B7777" w:rsidRDefault="00E46C1E" w:rsidP="000B7777">
      <w:pPr>
        <w:pStyle w:val="Heading3"/>
      </w:pPr>
      <w:r>
        <w:t>personal details:</w:t>
      </w:r>
    </w:p>
    <w:p w14:paraId="2B9BE627" w14:textId="77777777" w:rsidR="00E46C1E" w:rsidRDefault="00E46C1E" w:rsidP="00E46C1E"/>
    <w:p w14:paraId="271BEF60" w14:textId="4AB1215D" w:rsidR="00E46C1E" w:rsidRPr="000B7777" w:rsidRDefault="00E46C1E" w:rsidP="00A5583E">
      <w:pPr>
        <w:autoSpaceDE w:val="0"/>
        <w:autoSpaceDN w:val="0"/>
        <w:adjustRightInd w:val="0"/>
        <w:spacing w:line="240" w:lineRule="auto"/>
        <w:rPr>
          <w:rFonts w:ascii="Verdana" w:hAnsi="Verdana" w:cs="CIDFont+F1"/>
          <w:sz w:val="20"/>
          <w:szCs w:val="20"/>
          <w:lang w:val="en-IN" w:bidi="he-IL"/>
        </w:rPr>
      </w:pP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Father’s </w:t>
      </w:r>
      <w:r w:rsidR="000B7777"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>Name</w:t>
      </w:r>
      <w:r w:rsidR="000B7777" w:rsidRPr="000B7777">
        <w:rPr>
          <w:rFonts w:ascii="Verdana" w:hAnsi="Verdana" w:cs="CIDFont+F1"/>
          <w:sz w:val="20"/>
          <w:szCs w:val="20"/>
          <w:lang w:val="en-IN" w:bidi="he-IL"/>
        </w:rPr>
        <w:t xml:space="preserve">   </w:t>
      </w:r>
      <w:r w:rsidR="000B7777">
        <w:rPr>
          <w:rFonts w:ascii="Verdana" w:hAnsi="Verdana" w:cs="CIDFont+F1"/>
          <w:sz w:val="20"/>
          <w:szCs w:val="20"/>
          <w:lang w:val="en-IN" w:bidi="he-IL"/>
        </w:rPr>
        <w:t xml:space="preserve"> </w:t>
      </w:r>
      <w:r w:rsidR="00290D47">
        <w:rPr>
          <w:rFonts w:ascii="Verdana" w:hAnsi="Verdana" w:cs="CIDFont+F1"/>
          <w:sz w:val="20"/>
          <w:szCs w:val="20"/>
          <w:lang w:val="en-IN" w:bidi="he-IL"/>
        </w:rPr>
        <w:t xml:space="preserve"> Akash Negi</w:t>
      </w:r>
    </w:p>
    <w:p w14:paraId="75BAFA48" w14:textId="52A813E4" w:rsidR="00E46C1E" w:rsidRPr="000B7777" w:rsidRDefault="00E46C1E" w:rsidP="00A5583E">
      <w:pPr>
        <w:autoSpaceDE w:val="0"/>
        <w:autoSpaceDN w:val="0"/>
        <w:adjustRightInd w:val="0"/>
        <w:spacing w:line="240" w:lineRule="auto"/>
        <w:rPr>
          <w:rFonts w:ascii="Verdana" w:hAnsi="Verdana" w:cs="CIDFont+F1"/>
          <w:sz w:val="20"/>
          <w:szCs w:val="20"/>
          <w:lang w:val="en-IN" w:bidi="he-IL"/>
        </w:rPr>
      </w:pP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DOB                   </w:t>
      </w:r>
      <w:r w:rsidR="000B7777"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</w:t>
      </w:r>
      <w:r w:rsidR="00290D47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>13-sep-2000</w:t>
      </w:r>
    </w:p>
    <w:p w14:paraId="21209624" w14:textId="06C0AE28" w:rsidR="00E46C1E" w:rsidRPr="000B7777" w:rsidRDefault="00E46C1E" w:rsidP="00A5583E">
      <w:pPr>
        <w:autoSpaceDE w:val="0"/>
        <w:autoSpaceDN w:val="0"/>
        <w:adjustRightInd w:val="0"/>
        <w:spacing w:line="240" w:lineRule="auto"/>
        <w:rPr>
          <w:rFonts w:ascii="Verdana" w:hAnsi="Verdana" w:cs="CIDFont+F3"/>
          <w:sz w:val="20"/>
          <w:szCs w:val="20"/>
          <w:lang w:val="en-IN" w:bidi="he-IL"/>
        </w:rPr>
      </w:pP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Gender               </w:t>
      </w:r>
      <w:r w:rsidR="000B7777"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</w:t>
      </w:r>
      <w:r w:rsidRPr="000B7777">
        <w:rPr>
          <w:rFonts w:ascii="Verdana" w:hAnsi="Verdana" w:cs="CIDFont+F3"/>
          <w:sz w:val="20"/>
          <w:szCs w:val="20"/>
          <w:lang w:val="en-IN" w:bidi="he-IL"/>
        </w:rPr>
        <w:t>male</w:t>
      </w:r>
    </w:p>
    <w:p w14:paraId="7A2CB1D3" w14:textId="0C1193D1" w:rsidR="00E46C1E" w:rsidRPr="000B7777" w:rsidRDefault="00E46C1E" w:rsidP="00A5583E">
      <w:pPr>
        <w:autoSpaceDE w:val="0"/>
        <w:autoSpaceDN w:val="0"/>
        <w:adjustRightInd w:val="0"/>
        <w:spacing w:line="240" w:lineRule="auto"/>
        <w:rPr>
          <w:rFonts w:ascii="Verdana" w:hAnsi="Verdana" w:cs="CIDFont+F3"/>
          <w:sz w:val="20"/>
          <w:szCs w:val="20"/>
          <w:lang w:val="en-IN" w:bidi="he-IL"/>
        </w:rPr>
      </w:pP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Marital Status     </w:t>
      </w:r>
      <w:r w:rsidR="000B7777"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</w:t>
      </w:r>
      <w:r w:rsidR="005E4FF8"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</w:t>
      </w:r>
      <w:r w:rsidR="00290D47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>un</w:t>
      </w:r>
      <w:r w:rsidR="005E4FF8">
        <w:rPr>
          <w:rFonts w:ascii="Verdana" w:hAnsi="Verdana" w:cs="CIDFont+F1"/>
          <w:sz w:val="20"/>
          <w:szCs w:val="20"/>
          <w:lang w:val="en-IN" w:bidi="he-IL"/>
        </w:rPr>
        <w:t>married</w:t>
      </w:r>
    </w:p>
    <w:p w14:paraId="1FAEE82F" w14:textId="1CFFE57E" w:rsidR="00E46C1E" w:rsidRPr="000B7777" w:rsidRDefault="00E46C1E" w:rsidP="00A5583E">
      <w:pPr>
        <w:autoSpaceDE w:val="0"/>
        <w:autoSpaceDN w:val="0"/>
        <w:adjustRightInd w:val="0"/>
        <w:spacing w:line="240" w:lineRule="auto"/>
        <w:rPr>
          <w:rFonts w:ascii="Verdana" w:hAnsi="Verdana" w:cs="CIDFont+F3"/>
          <w:sz w:val="20"/>
          <w:szCs w:val="20"/>
          <w:lang w:val="en-IN" w:bidi="he-IL"/>
        </w:rPr>
      </w:pP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Nationality         </w:t>
      </w:r>
      <w:r w:rsidR="000B7777"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</w:t>
      </w: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</w:t>
      </w:r>
      <w:r w:rsidRPr="000B7777">
        <w:rPr>
          <w:rFonts w:ascii="Verdana" w:hAnsi="Verdana" w:cs="CIDFont+F3"/>
          <w:sz w:val="20"/>
          <w:szCs w:val="20"/>
          <w:lang w:val="en-IN" w:bidi="he-IL"/>
        </w:rPr>
        <w:t>Indian</w:t>
      </w:r>
    </w:p>
    <w:p w14:paraId="140E28B8" w14:textId="57C54A0C" w:rsidR="00E46C1E" w:rsidRPr="000B7777" w:rsidRDefault="00E46C1E" w:rsidP="00A5583E">
      <w:pPr>
        <w:autoSpaceDE w:val="0"/>
        <w:autoSpaceDN w:val="0"/>
        <w:adjustRightInd w:val="0"/>
        <w:spacing w:line="240" w:lineRule="auto"/>
        <w:rPr>
          <w:rFonts w:ascii="Verdana" w:hAnsi="Verdana" w:cs="CIDFont+F3"/>
          <w:sz w:val="20"/>
          <w:szCs w:val="20"/>
          <w:lang w:val="en-IN" w:bidi="he-IL"/>
        </w:rPr>
      </w:pP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Languages        </w:t>
      </w:r>
      <w:r w:rsidR="000B7777"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 </w:t>
      </w:r>
      <w:r w:rsidRPr="00400944">
        <w:rPr>
          <w:rFonts w:ascii="Verdana" w:hAnsi="Verdana" w:cs="CIDFont+F1"/>
          <w:color w:val="1F497D" w:themeColor="text2"/>
          <w:sz w:val="20"/>
          <w:szCs w:val="20"/>
          <w:lang w:val="en-IN" w:bidi="he-IL"/>
        </w:rPr>
        <w:t xml:space="preserve"> </w:t>
      </w:r>
      <w:r w:rsidR="00290D47">
        <w:rPr>
          <w:rFonts w:ascii="Verdana" w:hAnsi="Verdana" w:cs="CIDFont+F3"/>
          <w:sz w:val="20"/>
          <w:szCs w:val="20"/>
          <w:lang w:val="en-IN" w:bidi="he-IL"/>
        </w:rPr>
        <w:t>English, Hindi</w:t>
      </w:r>
    </w:p>
    <w:sectPr w:rsidR="00E46C1E" w:rsidRPr="000B7777" w:rsidSect="0082199E">
      <w:type w:val="continuous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04D29" w14:textId="77777777" w:rsidR="00EF6AB0" w:rsidRDefault="00EF6AB0" w:rsidP="00713050">
      <w:pPr>
        <w:spacing w:line="240" w:lineRule="auto"/>
      </w:pPr>
      <w:r>
        <w:separator/>
      </w:r>
    </w:p>
  </w:endnote>
  <w:endnote w:type="continuationSeparator" w:id="0">
    <w:p w14:paraId="7434EAD1" w14:textId="77777777" w:rsidR="00EF6AB0" w:rsidRDefault="00EF6AB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7044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A277F" w14:textId="4F014781" w:rsidR="00BD1635" w:rsidRDefault="00BD1635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5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F58F1" w14:textId="77777777" w:rsidR="00EF6AB0" w:rsidRDefault="00EF6AB0" w:rsidP="00713050">
      <w:pPr>
        <w:spacing w:line="240" w:lineRule="auto"/>
      </w:pPr>
      <w:r>
        <w:separator/>
      </w:r>
    </w:p>
  </w:footnote>
  <w:footnote w:type="continuationSeparator" w:id="0">
    <w:p w14:paraId="33889DE6" w14:textId="77777777" w:rsidR="00EF6AB0" w:rsidRDefault="00EF6AB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8233D"/>
    <w:multiLevelType w:val="hybridMultilevel"/>
    <w:tmpl w:val="4AC61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0707E"/>
    <w:multiLevelType w:val="hybridMultilevel"/>
    <w:tmpl w:val="9EB63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932D1"/>
    <w:multiLevelType w:val="hybridMultilevel"/>
    <w:tmpl w:val="519E7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E71B9"/>
    <w:multiLevelType w:val="hybridMultilevel"/>
    <w:tmpl w:val="A0962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90502"/>
    <w:multiLevelType w:val="hybridMultilevel"/>
    <w:tmpl w:val="BD889634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2D4A26C0"/>
    <w:multiLevelType w:val="hybridMultilevel"/>
    <w:tmpl w:val="27449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6718F"/>
    <w:multiLevelType w:val="hybridMultilevel"/>
    <w:tmpl w:val="9380202C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7" w15:restartNumberingAfterBreak="0">
    <w:nsid w:val="39966E5D"/>
    <w:multiLevelType w:val="hybridMultilevel"/>
    <w:tmpl w:val="71AC2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B07FC"/>
    <w:multiLevelType w:val="hybridMultilevel"/>
    <w:tmpl w:val="ED1AB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176CC"/>
    <w:multiLevelType w:val="hybridMultilevel"/>
    <w:tmpl w:val="408CC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0E285C"/>
    <w:multiLevelType w:val="hybridMultilevel"/>
    <w:tmpl w:val="F0F46916"/>
    <w:lvl w:ilvl="0" w:tplc="88AEE7FA">
      <w:numFmt w:val="bullet"/>
      <w:lvlText w:val=""/>
      <w:lvlJc w:val="left"/>
      <w:pPr>
        <w:ind w:left="430" w:hanging="360"/>
      </w:pPr>
      <w:rPr>
        <w:rFonts w:ascii="Verdana" w:eastAsia="CIDFont+F5" w:hAnsi="Verdana" w:cs="CIDFont+F5" w:hint="default"/>
      </w:rPr>
    </w:lvl>
    <w:lvl w:ilvl="1" w:tplc="4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1" w15:restartNumberingAfterBreak="0">
    <w:nsid w:val="455F0B20"/>
    <w:multiLevelType w:val="hybridMultilevel"/>
    <w:tmpl w:val="020CE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25FAA"/>
    <w:multiLevelType w:val="hybridMultilevel"/>
    <w:tmpl w:val="AC723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814EE"/>
    <w:multiLevelType w:val="hybridMultilevel"/>
    <w:tmpl w:val="04020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24713F"/>
    <w:multiLevelType w:val="hybridMultilevel"/>
    <w:tmpl w:val="B030BB38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 w15:restartNumberingAfterBreak="0">
    <w:nsid w:val="758072C0"/>
    <w:multiLevelType w:val="hybridMultilevel"/>
    <w:tmpl w:val="BFF6F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8106C"/>
    <w:multiLevelType w:val="hybridMultilevel"/>
    <w:tmpl w:val="6352A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0"/>
  </w:num>
  <w:num w:numId="13">
    <w:abstractNumId w:val="25"/>
  </w:num>
  <w:num w:numId="14">
    <w:abstractNumId w:val="13"/>
  </w:num>
  <w:num w:numId="15">
    <w:abstractNumId w:val="11"/>
  </w:num>
  <w:num w:numId="16">
    <w:abstractNumId w:val="16"/>
  </w:num>
  <w:num w:numId="17">
    <w:abstractNumId w:val="14"/>
  </w:num>
  <w:num w:numId="18">
    <w:abstractNumId w:val="17"/>
  </w:num>
  <w:num w:numId="19">
    <w:abstractNumId w:val="10"/>
  </w:num>
  <w:num w:numId="20">
    <w:abstractNumId w:val="26"/>
  </w:num>
  <w:num w:numId="21">
    <w:abstractNumId w:val="18"/>
  </w:num>
  <w:num w:numId="22">
    <w:abstractNumId w:val="19"/>
  </w:num>
  <w:num w:numId="23">
    <w:abstractNumId w:val="23"/>
  </w:num>
  <w:num w:numId="24">
    <w:abstractNumId w:val="12"/>
  </w:num>
  <w:num w:numId="25">
    <w:abstractNumId w:val="22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B8"/>
    <w:rsid w:val="0000643B"/>
    <w:rsid w:val="00055A53"/>
    <w:rsid w:val="00082203"/>
    <w:rsid w:val="00091382"/>
    <w:rsid w:val="00094EAA"/>
    <w:rsid w:val="000A07DA"/>
    <w:rsid w:val="000A2BFA"/>
    <w:rsid w:val="000B0619"/>
    <w:rsid w:val="000B61CA"/>
    <w:rsid w:val="000B7777"/>
    <w:rsid w:val="000C30F8"/>
    <w:rsid w:val="000F7610"/>
    <w:rsid w:val="001142D7"/>
    <w:rsid w:val="00114ED7"/>
    <w:rsid w:val="001238CC"/>
    <w:rsid w:val="00131540"/>
    <w:rsid w:val="00140B0E"/>
    <w:rsid w:val="00143649"/>
    <w:rsid w:val="0017365B"/>
    <w:rsid w:val="00181D7A"/>
    <w:rsid w:val="00192165"/>
    <w:rsid w:val="001A5CA9"/>
    <w:rsid w:val="001B2AC1"/>
    <w:rsid w:val="001B403A"/>
    <w:rsid w:val="001C7769"/>
    <w:rsid w:val="001F4262"/>
    <w:rsid w:val="001F4583"/>
    <w:rsid w:val="001F6501"/>
    <w:rsid w:val="002043DA"/>
    <w:rsid w:val="00217980"/>
    <w:rsid w:val="00217ED4"/>
    <w:rsid w:val="00247069"/>
    <w:rsid w:val="00247388"/>
    <w:rsid w:val="002627F3"/>
    <w:rsid w:val="00266602"/>
    <w:rsid w:val="00271662"/>
    <w:rsid w:val="0027404F"/>
    <w:rsid w:val="00290AAA"/>
    <w:rsid w:val="00290D47"/>
    <w:rsid w:val="00293B83"/>
    <w:rsid w:val="002B091C"/>
    <w:rsid w:val="002C2CDD"/>
    <w:rsid w:val="002D45C6"/>
    <w:rsid w:val="002E222D"/>
    <w:rsid w:val="002F03FA"/>
    <w:rsid w:val="002F1FC8"/>
    <w:rsid w:val="002F7519"/>
    <w:rsid w:val="00310A22"/>
    <w:rsid w:val="00313E86"/>
    <w:rsid w:val="003153F7"/>
    <w:rsid w:val="003240FA"/>
    <w:rsid w:val="00333CD3"/>
    <w:rsid w:val="00340365"/>
    <w:rsid w:val="00342B64"/>
    <w:rsid w:val="00364079"/>
    <w:rsid w:val="003A464A"/>
    <w:rsid w:val="003C4668"/>
    <w:rsid w:val="003C5528"/>
    <w:rsid w:val="003C57E4"/>
    <w:rsid w:val="003D03E5"/>
    <w:rsid w:val="00400944"/>
    <w:rsid w:val="004077FB"/>
    <w:rsid w:val="004244FF"/>
    <w:rsid w:val="00424DD9"/>
    <w:rsid w:val="0046104A"/>
    <w:rsid w:val="004717C5"/>
    <w:rsid w:val="004A24CC"/>
    <w:rsid w:val="00511E75"/>
    <w:rsid w:val="00520F21"/>
    <w:rsid w:val="00523479"/>
    <w:rsid w:val="005427D5"/>
    <w:rsid w:val="00543DB7"/>
    <w:rsid w:val="00562FBD"/>
    <w:rsid w:val="00570177"/>
    <w:rsid w:val="005729B0"/>
    <w:rsid w:val="005B3BCC"/>
    <w:rsid w:val="005D404B"/>
    <w:rsid w:val="005D5986"/>
    <w:rsid w:val="005E4FF8"/>
    <w:rsid w:val="00607E7A"/>
    <w:rsid w:val="00641630"/>
    <w:rsid w:val="00674F36"/>
    <w:rsid w:val="006837E2"/>
    <w:rsid w:val="00684488"/>
    <w:rsid w:val="006A0349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83032"/>
    <w:rsid w:val="007C2758"/>
    <w:rsid w:val="007D2696"/>
    <w:rsid w:val="007D2FD2"/>
    <w:rsid w:val="00811117"/>
    <w:rsid w:val="008201E2"/>
    <w:rsid w:val="0082199E"/>
    <w:rsid w:val="00823C54"/>
    <w:rsid w:val="00841146"/>
    <w:rsid w:val="00841688"/>
    <w:rsid w:val="0088504C"/>
    <w:rsid w:val="0089382B"/>
    <w:rsid w:val="0089609B"/>
    <w:rsid w:val="008A1907"/>
    <w:rsid w:val="008C6BCA"/>
    <w:rsid w:val="008C7B50"/>
    <w:rsid w:val="008E0D60"/>
    <w:rsid w:val="008E4B30"/>
    <w:rsid w:val="00903B4F"/>
    <w:rsid w:val="00906BEE"/>
    <w:rsid w:val="009243E7"/>
    <w:rsid w:val="00944518"/>
    <w:rsid w:val="00985D58"/>
    <w:rsid w:val="009B3C40"/>
    <w:rsid w:val="009C6FF1"/>
    <w:rsid w:val="009C7576"/>
    <w:rsid w:val="009F6D11"/>
    <w:rsid w:val="00A174D1"/>
    <w:rsid w:val="00A42540"/>
    <w:rsid w:val="00A50939"/>
    <w:rsid w:val="00A5583E"/>
    <w:rsid w:val="00A73ABE"/>
    <w:rsid w:val="00A83413"/>
    <w:rsid w:val="00AA6A40"/>
    <w:rsid w:val="00AA75F6"/>
    <w:rsid w:val="00AA7BF9"/>
    <w:rsid w:val="00AB2F46"/>
    <w:rsid w:val="00AB5F90"/>
    <w:rsid w:val="00AD00FD"/>
    <w:rsid w:val="00AF0A8E"/>
    <w:rsid w:val="00B5664D"/>
    <w:rsid w:val="00B91E7E"/>
    <w:rsid w:val="00BA5B40"/>
    <w:rsid w:val="00BD0206"/>
    <w:rsid w:val="00BD1635"/>
    <w:rsid w:val="00BE1333"/>
    <w:rsid w:val="00C2098A"/>
    <w:rsid w:val="00C37F60"/>
    <w:rsid w:val="00C5444A"/>
    <w:rsid w:val="00C55B96"/>
    <w:rsid w:val="00C612DA"/>
    <w:rsid w:val="00C7741E"/>
    <w:rsid w:val="00C875AB"/>
    <w:rsid w:val="00CA3DF1"/>
    <w:rsid w:val="00CA4581"/>
    <w:rsid w:val="00CE18D5"/>
    <w:rsid w:val="00D0121D"/>
    <w:rsid w:val="00D04109"/>
    <w:rsid w:val="00D052D0"/>
    <w:rsid w:val="00D558E1"/>
    <w:rsid w:val="00D657B2"/>
    <w:rsid w:val="00D97A41"/>
    <w:rsid w:val="00DD3CF6"/>
    <w:rsid w:val="00DD6416"/>
    <w:rsid w:val="00DF4E0A"/>
    <w:rsid w:val="00E029E2"/>
    <w:rsid w:val="00E02DCD"/>
    <w:rsid w:val="00E12C60"/>
    <w:rsid w:val="00E22E87"/>
    <w:rsid w:val="00E348F7"/>
    <w:rsid w:val="00E435B8"/>
    <w:rsid w:val="00E46C1E"/>
    <w:rsid w:val="00E57630"/>
    <w:rsid w:val="00E86C2B"/>
    <w:rsid w:val="00EB2D52"/>
    <w:rsid w:val="00ED3D50"/>
    <w:rsid w:val="00EF6AB0"/>
    <w:rsid w:val="00EF7CC9"/>
    <w:rsid w:val="00F048BA"/>
    <w:rsid w:val="00F06558"/>
    <w:rsid w:val="00F207C0"/>
    <w:rsid w:val="00F20AE5"/>
    <w:rsid w:val="00F45143"/>
    <w:rsid w:val="00F45E7D"/>
    <w:rsid w:val="00F47E97"/>
    <w:rsid w:val="00F62DFB"/>
    <w:rsid w:val="00F645C7"/>
    <w:rsid w:val="00F64E6A"/>
    <w:rsid w:val="00F736C5"/>
    <w:rsid w:val="00F86572"/>
    <w:rsid w:val="00FC735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9D2C"/>
  <w15:chartTrackingRefBased/>
  <w15:docId w15:val="{E9777DD5-D784-43A6-9E16-FF214467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6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CCF40CB2BE4FEAA4E5F2B111736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67AA-B9FE-44F3-9532-2EBAA947662D}"/>
      </w:docPartPr>
      <w:docPartBody>
        <w:p w:rsidR="000B2262" w:rsidRDefault="00C9677D">
          <w:pPr>
            <w:pStyle w:val="20CCF40CB2BE4FEAA4E5F2B111736E2E"/>
          </w:pPr>
          <w:r>
            <w:t>Your name</w:t>
          </w:r>
        </w:p>
      </w:docPartBody>
    </w:docPart>
    <w:docPart>
      <w:docPartPr>
        <w:name w:val="03B7B02FE38F4DAB9BBCD119AA364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F1AD-49EC-4E3D-8204-267758DD090E}"/>
      </w:docPartPr>
      <w:docPartBody>
        <w:p w:rsidR="000B2262" w:rsidRDefault="00C9677D">
          <w:pPr>
            <w:pStyle w:val="03B7B02FE38F4DAB9BBCD119AA364149"/>
          </w:pPr>
          <w:r w:rsidRPr="00906BEE">
            <w:t>Profession or Industry</w:t>
          </w:r>
        </w:p>
      </w:docPartBody>
    </w:docPart>
    <w:docPart>
      <w:docPartPr>
        <w:name w:val="5C339203A29E4C8495C1B7DF617DA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9DD2C-7743-4D14-87A8-84A80BA63302}"/>
      </w:docPartPr>
      <w:docPartBody>
        <w:p w:rsidR="000B2262" w:rsidRDefault="00C9677D">
          <w:pPr>
            <w:pStyle w:val="5C339203A29E4C8495C1B7DF617DA622"/>
          </w:pPr>
          <w:r w:rsidRPr="00906BEE">
            <w:t>Link to other online properties: Portfolio/Website/Blog</w:t>
          </w:r>
        </w:p>
      </w:docPartBody>
    </w:docPart>
    <w:docPart>
      <w:docPartPr>
        <w:name w:val="ACB5CDE7599F44C0A904E009F0FD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B20B9-F1F0-4A91-B595-D70949DAA5A7}"/>
      </w:docPartPr>
      <w:docPartBody>
        <w:p w:rsidR="000B2262" w:rsidRDefault="00C9677D">
          <w:pPr>
            <w:pStyle w:val="ACB5CDE7599F44C0A904E009F0FD402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FE"/>
    <w:rsid w:val="000B2262"/>
    <w:rsid w:val="00151E61"/>
    <w:rsid w:val="001B2D63"/>
    <w:rsid w:val="001F56FE"/>
    <w:rsid w:val="004A1B60"/>
    <w:rsid w:val="004C2BD4"/>
    <w:rsid w:val="007B2F3D"/>
    <w:rsid w:val="007D2426"/>
    <w:rsid w:val="0083191E"/>
    <w:rsid w:val="008B3E64"/>
    <w:rsid w:val="00905E26"/>
    <w:rsid w:val="00AB59B1"/>
    <w:rsid w:val="00C9677D"/>
    <w:rsid w:val="00E238C0"/>
    <w:rsid w:val="00F9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09DF27C9B4FA483410877FDAE5EFF">
    <w:name w:val="54B09DF27C9B4FA483410877FDAE5EFF"/>
    <w:rPr>
      <w:rFonts w:cs="Mangal"/>
    </w:rPr>
  </w:style>
  <w:style w:type="paragraph" w:customStyle="1" w:styleId="B4B2DEC1045340EB99695AF00914FC01">
    <w:name w:val="B4B2DEC1045340EB99695AF00914FC01"/>
    <w:rPr>
      <w:rFonts w:cs="Mangal"/>
    </w:rPr>
  </w:style>
  <w:style w:type="paragraph" w:customStyle="1" w:styleId="0E906C639DC845DAB859EC0D2BF61500">
    <w:name w:val="0E906C639DC845DAB859EC0D2BF61500"/>
    <w:rPr>
      <w:rFonts w:cs="Mangal"/>
    </w:rPr>
  </w:style>
  <w:style w:type="paragraph" w:customStyle="1" w:styleId="B54435730270482CB6CB6559B5A44C81">
    <w:name w:val="B54435730270482CB6CB6559B5A44C81"/>
    <w:rPr>
      <w:rFonts w:cs="Mangal"/>
    </w:rPr>
  </w:style>
  <w:style w:type="paragraph" w:customStyle="1" w:styleId="C2D26924F3DC4CE1B145915D9A296F05">
    <w:name w:val="C2D26924F3DC4CE1B145915D9A296F05"/>
    <w:rPr>
      <w:rFonts w:cs="Mangal"/>
    </w:rPr>
  </w:style>
  <w:style w:type="paragraph" w:customStyle="1" w:styleId="20CCF40CB2BE4FEAA4E5F2B111736E2E">
    <w:name w:val="20CCF40CB2BE4FEAA4E5F2B111736E2E"/>
    <w:rPr>
      <w:rFonts w:cs="Mangal"/>
    </w:rPr>
  </w:style>
  <w:style w:type="paragraph" w:customStyle="1" w:styleId="03B7B02FE38F4DAB9BBCD119AA364149">
    <w:name w:val="03B7B02FE38F4DAB9BBCD119AA364149"/>
    <w:rPr>
      <w:rFonts w:cs="Mangal"/>
    </w:rPr>
  </w:style>
  <w:style w:type="paragraph" w:customStyle="1" w:styleId="5C339203A29E4C8495C1B7DF617DA622">
    <w:name w:val="5C339203A29E4C8495C1B7DF617DA622"/>
    <w:rPr>
      <w:rFonts w:cs="Mangal"/>
    </w:rPr>
  </w:style>
  <w:style w:type="paragraph" w:customStyle="1" w:styleId="89A2023BD82B4B438B70B00C18D0A568">
    <w:name w:val="89A2023BD82B4B438B70B00C18D0A568"/>
    <w:rPr>
      <w:rFonts w:cs="Mangal"/>
    </w:rPr>
  </w:style>
  <w:style w:type="paragraph" w:customStyle="1" w:styleId="1881B46FB07C4063A337F110B06BDFBC">
    <w:name w:val="1881B46FB07C4063A337F110B06BDFBC"/>
    <w:rPr>
      <w:rFonts w:cs="Mangal"/>
    </w:rPr>
  </w:style>
  <w:style w:type="paragraph" w:customStyle="1" w:styleId="8DED0D99156047299DD3E61597A75CE4">
    <w:name w:val="8DED0D99156047299DD3E61597A75CE4"/>
    <w:rPr>
      <w:rFonts w:cs="Mangal"/>
    </w:rPr>
  </w:style>
  <w:style w:type="paragraph" w:customStyle="1" w:styleId="DB0527DF524744D1AB1C288A6E4149A1">
    <w:name w:val="DB0527DF524744D1AB1C288A6E4149A1"/>
    <w:rPr>
      <w:rFonts w:cs="Mangal"/>
    </w:rPr>
  </w:style>
  <w:style w:type="paragraph" w:customStyle="1" w:styleId="F6F3DF958F8E43E18E28B2A4FEDF9B18">
    <w:name w:val="F6F3DF958F8E43E18E28B2A4FEDF9B18"/>
    <w:rPr>
      <w:rFonts w:cs="Mangal"/>
    </w:rPr>
  </w:style>
  <w:style w:type="paragraph" w:customStyle="1" w:styleId="3EF0086FD10549EBB43A6BF80D26AB81">
    <w:name w:val="3EF0086FD10549EBB43A6BF80D26AB81"/>
    <w:rPr>
      <w:rFonts w:cs="Mangal"/>
    </w:rPr>
  </w:style>
  <w:style w:type="paragraph" w:customStyle="1" w:styleId="B0D924AAC6124A8397A20E917F8691D6">
    <w:name w:val="B0D924AAC6124A8397A20E917F8691D6"/>
    <w:rPr>
      <w:rFonts w:cs="Mangal"/>
    </w:rPr>
  </w:style>
  <w:style w:type="paragraph" w:customStyle="1" w:styleId="1A235B9D15DC483F8D8543763FC88C16">
    <w:name w:val="1A235B9D15DC483F8D8543763FC88C16"/>
    <w:rPr>
      <w:rFonts w:cs="Mangal"/>
    </w:rPr>
  </w:style>
  <w:style w:type="paragraph" w:customStyle="1" w:styleId="EE1A71DA82C449C3959E96BC5867E325">
    <w:name w:val="EE1A71DA82C449C3959E96BC5867E325"/>
    <w:rPr>
      <w:rFonts w:cs="Mangal"/>
    </w:rPr>
  </w:style>
  <w:style w:type="paragraph" w:customStyle="1" w:styleId="53326E0EAE1447BB9CD771EE4EDBBE83">
    <w:name w:val="53326E0EAE1447BB9CD771EE4EDBBE83"/>
    <w:rPr>
      <w:rFonts w:cs="Mangal"/>
    </w:rPr>
  </w:style>
  <w:style w:type="paragraph" w:customStyle="1" w:styleId="9FDC986117774ECA9BE5915212541B27">
    <w:name w:val="9FDC986117774ECA9BE5915212541B27"/>
    <w:rPr>
      <w:rFonts w:cs="Mangal"/>
    </w:rPr>
  </w:style>
  <w:style w:type="paragraph" w:customStyle="1" w:styleId="ACB5CDE7599F44C0A904E009F0FD402D">
    <w:name w:val="ACB5CDE7599F44C0A904E009F0FD402D"/>
    <w:rPr>
      <w:rFonts w:cs="Mangal"/>
    </w:rPr>
  </w:style>
  <w:style w:type="paragraph" w:customStyle="1" w:styleId="CCF89974CFAA4826BC5338297536D4A3">
    <w:name w:val="CCF89974CFAA4826BC5338297536D4A3"/>
    <w:rPr>
      <w:rFonts w:cs="Mangal"/>
    </w:rPr>
  </w:style>
  <w:style w:type="paragraph" w:customStyle="1" w:styleId="A99E34FEFA374A2487C157091050149C">
    <w:name w:val="A99E34FEFA374A2487C157091050149C"/>
    <w:rPr>
      <w:rFonts w:cs="Mangal"/>
    </w:rPr>
  </w:style>
  <w:style w:type="paragraph" w:customStyle="1" w:styleId="0A0AB8BB66DB4D6FBCDFC1E1F0962626">
    <w:name w:val="0A0AB8BB66DB4D6FBCDFC1E1F0962626"/>
    <w:rPr>
      <w:rFonts w:cs="Mangal"/>
    </w:rPr>
  </w:style>
  <w:style w:type="paragraph" w:customStyle="1" w:styleId="66C79D1152C5465AB5DCC3D81596A8D2">
    <w:name w:val="66C79D1152C5465AB5DCC3D81596A8D2"/>
    <w:rPr>
      <w:rFonts w:cs="Mangal"/>
    </w:rPr>
  </w:style>
  <w:style w:type="paragraph" w:customStyle="1" w:styleId="D26ED922C9674916BFAF18A2D5E54447">
    <w:name w:val="D26ED922C9674916BFAF18A2D5E54447"/>
    <w:rPr>
      <w:rFonts w:cs="Mangal"/>
    </w:rPr>
  </w:style>
  <w:style w:type="paragraph" w:customStyle="1" w:styleId="C9A87F5263FE496EA712B8B9B2063FC0">
    <w:name w:val="C9A87F5263FE496EA712B8B9B2063FC0"/>
    <w:rPr>
      <w:rFonts w:cs="Mangal"/>
    </w:rPr>
  </w:style>
  <w:style w:type="paragraph" w:customStyle="1" w:styleId="A8C438EC26B84398A0BA306D45577D34">
    <w:name w:val="A8C438EC26B84398A0BA306D45577D34"/>
    <w:rPr>
      <w:rFonts w:cs="Mangal"/>
    </w:rPr>
  </w:style>
  <w:style w:type="paragraph" w:customStyle="1" w:styleId="7873E70F688F44788AB79A3B0921068F">
    <w:name w:val="7873E70F688F44788AB79A3B0921068F"/>
    <w:rPr>
      <w:rFonts w:cs="Mangal"/>
    </w:rPr>
  </w:style>
  <w:style w:type="paragraph" w:customStyle="1" w:styleId="E94B5C5DF6A840FC8EEC56BDDE63D7D3">
    <w:name w:val="E94B5C5DF6A840FC8EEC56BDDE63D7D3"/>
    <w:rPr>
      <w:rFonts w:cs="Mangal"/>
    </w:rPr>
  </w:style>
  <w:style w:type="paragraph" w:customStyle="1" w:styleId="A53541C95E1C41D9AB1348C285ABF345">
    <w:name w:val="A53541C95E1C41D9AB1348C285ABF345"/>
    <w:rPr>
      <w:rFonts w:cs="Mangal"/>
    </w:rPr>
  </w:style>
  <w:style w:type="paragraph" w:customStyle="1" w:styleId="FCE8D3B81206433DA76375ED56295FC8">
    <w:name w:val="FCE8D3B81206433DA76375ED56295FC8"/>
    <w:rsid w:val="001F56FE"/>
    <w:rPr>
      <w:rFonts w:cs="Mangal"/>
    </w:rPr>
  </w:style>
  <w:style w:type="paragraph" w:customStyle="1" w:styleId="57E1908186254D2AB65150C829D24883">
    <w:name w:val="57E1908186254D2AB65150C829D24883"/>
    <w:rsid w:val="001F56FE"/>
    <w:rPr>
      <w:rFonts w:cs="Mangal"/>
    </w:rPr>
  </w:style>
  <w:style w:type="paragraph" w:customStyle="1" w:styleId="F9EE1ADC9C06479AB42C72CC07449F00">
    <w:name w:val="F9EE1ADC9C06479AB42C72CC07449F00"/>
    <w:rsid w:val="001F56FE"/>
    <w:rPr>
      <w:rFonts w:cs="Mangal"/>
    </w:rPr>
  </w:style>
  <w:style w:type="paragraph" w:customStyle="1" w:styleId="A0833009D14C4398A9A49A472168D002">
    <w:name w:val="A0833009D14C4398A9A49A472168D002"/>
    <w:rsid w:val="001F56FE"/>
    <w:rPr>
      <w:rFonts w:cs="Mangal"/>
    </w:rPr>
  </w:style>
  <w:style w:type="paragraph" w:customStyle="1" w:styleId="F56AB8139AC84DB19A76A5810B626536">
    <w:name w:val="F56AB8139AC84DB19A76A5810B626536"/>
    <w:rsid w:val="001F56FE"/>
    <w:rPr>
      <w:rFonts w:cs="Mangal"/>
    </w:rPr>
  </w:style>
  <w:style w:type="paragraph" w:customStyle="1" w:styleId="E8B02B210FD34FC4B64D72E8A471DFFA">
    <w:name w:val="E8B02B210FD34FC4B64D72E8A471DFFA"/>
    <w:rsid w:val="001F56FE"/>
    <w:rPr>
      <w:rFonts w:cs="Mangal"/>
    </w:rPr>
  </w:style>
  <w:style w:type="paragraph" w:customStyle="1" w:styleId="84E134287CC14BA0A9CB2E266B6CF6A1">
    <w:name w:val="84E134287CC14BA0A9CB2E266B6CF6A1"/>
    <w:rsid w:val="001F56FE"/>
    <w:rPr>
      <w:rFonts w:cs="Mangal"/>
    </w:rPr>
  </w:style>
  <w:style w:type="paragraph" w:customStyle="1" w:styleId="4D7277EBB94846EC9D9F73FEFC21EEBE">
    <w:name w:val="4D7277EBB94846EC9D9F73FEFC21EEBE"/>
    <w:rsid w:val="001F56FE"/>
    <w:rPr>
      <w:rFonts w:cs="Mangal"/>
    </w:rPr>
  </w:style>
  <w:style w:type="paragraph" w:customStyle="1" w:styleId="F8808E63A41F40B79F44D5C37849542B">
    <w:name w:val="F8808E63A41F40B79F44D5C37849542B"/>
    <w:rsid w:val="001F56FE"/>
    <w:rPr>
      <w:rFonts w:cs="Mangal"/>
    </w:rPr>
  </w:style>
  <w:style w:type="paragraph" w:customStyle="1" w:styleId="AF9BCB53397743ABAF22A8D189169575">
    <w:name w:val="AF9BCB53397743ABAF22A8D189169575"/>
    <w:rsid w:val="001F56FE"/>
    <w:rPr>
      <w:rFonts w:cs="Mangal"/>
    </w:rPr>
  </w:style>
  <w:style w:type="paragraph" w:customStyle="1" w:styleId="9368F8BF99004EF1928012CB4DD88256">
    <w:name w:val="9368F8BF99004EF1928012CB4DD88256"/>
    <w:rsid w:val="001F56FE"/>
    <w:rPr>
      <w:rFonts w:cs="Mangal"/>
    </w:rPr>
  </w:style>
  <w:style w:type="paragraph" w:customStyle="1" w:styleId="44C27533DCFE45A788898360F3FE2C47">
    <w:name w:val="44C27533DCFE45A788898360F3FE2C47"/>
    <w:rsid w:val="001F56FE"/>
    <w:rPr>
      <w:rFonts w:cs="Mangal"/>
    </w:rPr>
  </w:style>
  <w:style w:type="paragraph" w:customStyle="1" w:styleId="FA56D0E31F0A4DB7ABFF693200E71781">
    <w:name w:val="FA56D0E31F0A4DB7ABFF693200E71781"/>
    <w:rsid w:val="001F56FE"/>
    <w:rPr>
      <w:rFonts w:cs="Mangal"/>
    </w:rPr>
  </w:style>
  <w:style w:type="paragraph" w:customStyle="1" w:styleId="6596CAC2DC1247A9A30B388A616C1B6B">
    <w:name w:val="6596CAC2DC1247A9A30B388A616C1B6B"/>
    <w:rsid w:val="001F56FE"/>
    <w:rPr>
      <w:rFonts w:cs="Mangal"/>
    </w:rPr>
  </w:style>
  <w:style w:type="paragraph" w:customStyle="1" w:styleId="C6E28C95EF4A47D38B6F39E50D3BFEE6">
    <w:name w:val="C6E28C95EF4A47D38B6F39E50D3BFEE6"/>
    <w:rsid w:val="001F56FE"/>
    <w:rPr>
      <w:rFonts w:cs="Mangal"/>
    </w:rPr>
  </w:style>
  <w:style w:type="paragraph" w:customStyle="1" w:styleId="6EE336A26B7A4C7CA6BC6D50B4E70CCD">
    <w:name w:val="6EE336A26B7A4C7CA6BC6D50B4E70CCD"/>
    <w:rsid w:val="001F56FE"/>
    <w:rPr>
      <w:rFonts w:cs="Mangal"/>
    </w:rPr>
  </w:style>
  <w:style w:type="paragraph" w:customStyle="1" w:styleId="5566865970D1431AB92853E30898D760">
    <w:name w:val="5566865970D1431AB92853E30898D760"/>
    <w:rsid w:val="001F56FE"/>
    <w:rPr>
      <w:rFonts w:cs="Mangal"/>
    </w:rPr>
  </w:style>
  <w:style w:type="paragraph" w:customStyle="1" w:styleId="B9813CB1079D476C99F935E5C6C66A09">
    <w:name w:val="B9813CB1079D476C99F935E5C6C66A09"/>
    <w:rsid w:val="001F56FE"/>
    <w:rPr>
      <w:rFonts w:cs="Mangal"/>
    </w:rPr>
  </w:style>
  <w:style w:type="paragraph" w:customStyle="1" w:styleId="8537D914DFAB4A0787408B24915998D9">
    <w:name w:val="8537D914DFAB4A0787408B24915998D9"/>
    <w:rsid w:val="001F56FE"/>
    <w:rPr>
      <w:rFonts w:cs="Mangal"/>
    </w:rPr>
  </w:style>
  <w:style w:type="paragraph" w:customStyle="1" w:styleId="8B6226B924834818B256F6C2A11AD3D5">
    <w:name w:val="8B6226B924834818B256F6C2A11AD3D5"/>
    <w:rsid w:val="001F56FE"/>
    <w:rPr>
      <w:rFonts w:cs="Mangal"/>
    </w:rPr>
  </w:style>
  <w:style w:type="paragraph" w:customStyle="1" w:styleId="0C5A74051959454EB6672AC2FC088DB2">
    <w:name w:val="0C5A74051959454EB6672AC2FC088DB2"/>
    <w:rsid w:val="001F56FE"/>
    <w:rPr>
      <w:rFonts w:cs="Mangal"/>
    </w:rPr>
  </w:style>
  <w:style w:type="paragraph" w:customStyle="1" w:styleId="4B807650BDAF4F2686ED74A0913319CE">
    <w:name w:val="4B807650BDAF4F2686ED74A0913319CE"/>
    <w:rsid w:val="001F56FE"/>
    <w:rPr>
      <w:rFonts w:cs="Mangal"/>
    </w:rPr>
  </w:style>
  <w:style w:type="paragraph" w:customStyle="1" w:styleId="51231F9FEB0A4D028B04A05F76148327">
    <w:name w:val="51231F9FEB0A4D028B04A05F76148327"/>
    <w:rsid w:val="001F56FE"/>
    <w:rPr>
      <w:rFonts w:cs="Mangal"/>
    </w:rPr>
  </w:style>
  <w:style w:type="paragraph" w:customStyle="1" w:styleId="3239DE6515F34B55AFE5DE8E5F72769E">
    <w:name w:val="3239DE6515F34B55AFE5DE8E5F72769E"/>
    <w:rsid w:val="001F56FE"/>
    <w:rPr>
      <w:rFonts w:cs="Mangal"/>
    </w:rPr>
  </w:style>
  <w:style w:type="paragraph" w:customStyle="1" w:styleId="7407B5523E3444E18E71AE22796FA3E6">
    <w:name w:val="7407B5523E3444E18E71AE22796FA3E6"/>
    <w:rsid w:val="001F56FE"/>
    <w:rPr>
      <w:rFonts w:cs="Mangal"/>
    </w:rPr>
  </w:style>
  <w:style w:type="paragraph" w:customStyle="1" w:styleId="B97FD03C6C8B48C09B4A39F719BA8253">
    <w:name w:val="B97FD03C6C8B48C09B4A39F719BA8253"/>
    <w:rsid w:val="001F56FE"/>
    <w:rPr>
      <w:rFonts w:cs="Mangal"/>
    </w:rPr>
  </w:style>
  <w:style w:type="paragraph" w:customStyle="1" w:styleId="57FF31B121E2490C88954B14E30C2861">
    <w:name w:val="57FF31B121E2490C88954B14E30C2861"/>
    <w:rsid w:val="001F56FE"/>
    <w:rPr>
      <w:rFonts w:cs="Mangal"/>
    </w:rPr>
  </w:style>
  <w:style w:type="paragraph" w:customStyle="1" w:styleId="51378FE2C29A4F7D9E502B5F45E2E418">
    <w:name w:val="51378FE2C29A4F7D9E502B5F45E2E418"/>
    <w:rsid w:val="001F56FE"/>
    <w:rPr>
      <w:rFonts w:cs="Mangal"/>
    </w:rPr>
  </w:style>
  <w:style w:type="paragraph" w:customStyle="1" w:styleId="D69D78234809464F8F8A6B53DEEBEBEE">
    <w:name w:val="D69D78234809464F8F8A6B53DEEBEBEE"/>
    <w:rsid w:val="001F56FE"/>
    <w:rPr>
      <w:rFonts w:cs="Mangal"/>
    </w:rPr>
  </w:style>
  <w:style w:type="paragraph" w:customStyle="1" w:styleId="1284B5D6202C437FA463B4CA8127D7E8">
    <w:name w:val="1284B5D6202C437FA463B4CA8127D7E8"/>
    <w:rsid w:val="001F56FE"/>
    <w:rPr>
      <w:rFonts w:cs="Mangal"/>
    </w:rPr>
  </w:style>
  <w:style w:type="paragraph" w:customStyle="1" w:styleId="8AE5CAE5DC2F411DAD924DAB468CB40A">
    <w:name w:val="8AE5CAE5DC2F411DAD924DAB468CB40A"/>
    <w:rsid w:val="001F56FE"/>
    <w:rPr>
      <w:rFonts w:cs="Mangal"/>
    </w:rPr>
  </w:style>
  <w:style w:type="paragraph" w:customStyle="1" w:styleId="C8B55274C33D4947BAAE26B1DDCAE66A">
    <w:name w:val="C8B55274C33D4947BAAE26B1DDCAE66A"/>
    <w:rsid w:val="001F56FE"/>
    <w:rPr>
      <w:rFonts w:cs="Mangal"/>
    </w:rPr>
  </w:style>
  <w:style w:type="paragraph" w:customStyle="1" w:styleId="B8A8A4B7C72741F192C4985156DA3DA4">
    <w:name w:val="B8A8A4B7C72741F192C4985156DA3DA4"/>
    <w:rsid w:val="001F56FE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2018-07-24T00:00:00</PublishDate>
  <Abstract/>
  <CompanyAddress/>
  <CompanyPhone>7830408422</CompanyPhone>
  <CompanyFax/>
  <CompanyEmail>alina.aslam09@gmailcom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6E47B4-1F49-48A1-813D-64C9C60A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hp</dc:creator>
  <cp:keywords/>
  <dc:description>/ mobile: 8218949395
EMAIL akashnegi2333@gmail.com</dc:description>
  <cp:lastModifiedBy>Akash Negi</cp:lastModifiedBy>
  <cp:revision>3</cp:revision>
  <cp:lastPrinted>2018-07-24T12:15:00Z</cp:lastPrinted>
  <dcterms:created xsi:type="dcterms:W3CDTF">2023-01-18T08:17:00Z</dcterms:created>
  <dcterms:modified xsi:type="dcterms:W3CDTF">2023-01-18T08:19:00Z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